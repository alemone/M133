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D2" w:rsidRDefault="00BC16AC">
      <w:pPr>
        <w:pStyle w:val="Kopfzeile"/>
        <w:spacing w:after="800"/>
      </w:pPr>
      <w:bookmarkStart w:id="0" w:name="_Toc43698643"/>
      <w:bookmarkStart w:id="1" w:name="_Toc128298002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56.55pt;margin-top:-3.35pt;width:377.25pt;height:307.45pt;z-index:1">
            <v:imagedata r:id="rId8" o:title="web-application-development2"/>
            <v:shadow on="t" offset="14pt,14pt" offset2="24pt,24pt"/>
            <w10:wrap type="topAndBottom"/>
          </v:shape>
        </w:pict>
      </w:r>
    </w:p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1446"/>
        <w:gridCol w:w="6804"/>
      </w:tblGrid>
      <w:tr w:rsidR="009D5ED2" w:rsidRPr="00C547DC">
        <w:tc>
          <w:tcPr>
            <w:tcW w:w="1418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t>Autor(en):</w:t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</w:p>
        </w:tc>
        <w:tc>
          <w:tcPr>
            <w:tcW w:w="6804" w:type="dxa"/>
          </w:tcPr>
          <w:p w:rsidR="009D5ED2" w:rsidRPr="00CB283D" w:rsidRDefault="009F6B41" w:rsidP="00A67456">
            <w:pPr>
              <w:pStyle w:val="Kopfzeile"/>
              <w:ind w:left="454"/>
              <w:rPr>
                <w:sz w:val="20"/>
              </w:rPr>
            </w:pPr>
            <w:r>
              <w:rPr>
                <w:sz w:val="20"/>
              </w:rPr>
              <w:t>Joan Künzler</w:t>
            </w:r>
          </w:p>
        </w:tc>
      </w:tr>
      <w:tr w:rsidR="009D5ED2" w:rsidRPr="00C547DC">
        <w:tc>
          <w:tcPr>
            <w:tcW w:w="1418" w:type="dxa"/>
          </w:tcPr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t>Ausgabe:</w:t>
            </w:r>
          </w:p>
          <w:p w:rsidR="009D5ED2" w:rsidRPr="00CB283D" w:rsidRDefault="009D5ED2" w:rsidP="00A67456">
            <w:pPr>
              <w:pStyle w:val="Kopfzeile"/>
              <w:ind w:left="454"/>
              <w:rPr>
                <w:sz w:val="20"/>
              </w:rPr>
            </w:pPr>
          </w:p>
        </w:tc>
        <w:tc>
          <w:tcPr>
            <w:tcW w:w="6804" w:type="dxa"/>
          </w:tcPr>
          <w:p w:rsidR="009D5ED2" w:rsidRPr="00CB283D" w:rsidRDefault="00BC16AC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fldChar w:fldCharType="begin"/>
            </w:r>
            <w:r w:rsidR="009D5ED2" w:rsidRPr="00CB283D">
              <w:rPr>
                <w:sz w:val="20"/>
              </w:rPr>
              <w:instrText xml:space="preserve"> DOCPROPERTY "VDE_Version" </w:instrText>
            </w:r>
            <w:r w:rsidRPr="00CB283D">
              <w:rPr>
                <w:sz w:val="20"/>
              </w:rPr>
              <w:fldChar w:fldCharType="separate"/>
            </w:r>
            <w:r w:rsidR="00FF1DD6">
              <w:rPr>
                <w:sz w:val="20"/>
              </w:rPr>
              <w:t>Version 1</w:t>
            </w:r>
            <w:r w:rsidRPr="00CB283D">
              <w:rPr>
                <w:sz w:val="20"/>
              </w:rPr>
              <w:fldChar w:fldCharType="end"/>
            </w:r>
          </w:p>
          <w:p w:rsidR="009D5ED2" w:rsidRPr="00CB283D" w:rsidRDefault="00BC16AC" w:rsidP="00A67456">
            <w:pPr>
              <w:pStyle w:val="Kopfzeile"/>
              <w:ind w:left="454"/>
              <w:rPr>
                <w:sz w:val="20"/>
              </w:rPr>
            </w:pPr>
            <w:r w:rsidRPr="00CB283D">
              <w:rPr>
                <w:sz w:val="20"/>
              </w:rPr>
              <w:fldChar w:fldCharType="begin"/>
            </w:r>
            <w:r w:rsidR="009D5ED2" w:rsidRPr="00CB283D">
              <w:rPr>
                <w:sz w:val="20"/>
              </w:rPr>
              <w:instrText xml:space="preserve"> DOCPROPERTY "VDE_Erstelldatum" </w:instrText>
            </w:r>
            <w:r w:rsidRPr="00CB283D">
              <w:rPr>
                <w:sz w:val="20"/>
              </w:rPr>
              <w:fldChar w:fldCharType="separate"/>
            </w:r>
            <w:r w:rsidR="00FF1DD6">
              <w:rPr>
                <w:sz w:val="20"/>
              </w:rPr>
              <w:t>12.12.2016</w:t>
            </w:r>
            <w:r w:rsidRPr="00CB283D">
              <w:rPr>
                <w:sz w:val="20"/>
              </w:rPr>
              <w:fldChar w:fldCharType="end"/>
            </w:r>
          </w:p>
        </w:tc>
      </w:tr>
    </w:tbl>
    <w:p w:rsidR="009D5ED2" w:rsidRDefault="009D5ED2">
      <w:pPr>
        <w:sectPr w:rsidR="009D5ED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851" w:bottom="851" w:left="1134" w:header="737" w:footer="454" w:gutter="0"/>
          <w:cols w:space="720"/>
          <w:docGrid w:linePitch="272"/>
        </w:sectPr>
      </w:pPr>
    </w:p>
    <w:p w:rsidR="002F11E0" w:rsidRDefault="002F11E0">
      <w:pPr>
        <w:pStyle w:val="berschriftohneNummer"/>
      </w:pPr>
      <w:r>
        <w:lastRenderedPageBreak/>
        <w:t xml:space="preserve">Inhaltsverzeichnis </w:t>
      </w:r>
      <w:bookmarkStart w:id="3" w:name="VP_Inhaltsverzeichnis"/>
      <w:bookmarkEnd w:id="3"/>
    </w:p>
    <w:p w:rsidR="002F11E0" w:rsidRDefault="002F11E0"/>
    <w:p w:rsidR="00B327AF" w:rsidRDefault="00BC16AC">
      <w:pPr>
        <w:pStyle w:val="Verzeichnis1"/>
        <w:tabs>
          <w:tab w:val="left" w:pos="45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r>
        <w:fldChar w:fldCharType="begin"/>
      </w:r>
      <w:r w:rsidR="002F11E0">
        <w:instrText xml:space="preserve"> TOC \o "1-3" \h \z </w:instrText>
      </w:r>
      <w:r>
        <w:fldChar w:fldCharType="separate"/>
      </w:r>
      <w:hyperlink w:anchor="_Toc469780370" w:history="1">
        <w:r w:rsidR="00B327AF" w:rsidRPr="004A2F11">
          <w:rPr>
            <w:rStyle w:val="Hyperlink"/>
            <w:noProof/>
          </w:rPr>
          <w:t>1.</w:t>
        </w:r>
        <w:r w:rsidR="00B327AF"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="00B327AF" w:rsidRPr="004A2F11">
          <w:rPr>
            <w:rStyle w:val="Hyperlink"/>
            <w:noProof/>
          </w:rPr>
          <w:t>Vorgehen</w:t>
        </w:r>
        <w:r w:rsidR="00B327AF">
          <w:rPr>
            <w:noProof/>
            <w:webHidden/>
          </w:rPr>
          <w:tab/>
        </w:r>
        <w:r w:rsidR="00B327AF">
          <w:rPr>
            <w:noProof/>
            <w:webHidden/>
          </w:rPr>
          <w:fldChar w:fldCharType="begin"/>
        </w:r>
        <w:r w:rsidR="00B327AF">
          <w:rPr>
            <w:noProof/>
            <w:webHidden/>
          </w:rPr>
          <w:instrText xml:space="preserve"> PAGEREF _Toc469780370 \h </w:instrText>
        </w:r>
        <w:r w:rsidR="00B327AF">
          <w:rPr>
            <w:noProof/>
            <w:webHidden/>
          </w:rPr>
        </w:r>
        <w:r w:rsidR="00B327AF">
          <w:rPr>
            <w:noProof/>
            <w:webHidden/>
          </w:rPr>
          <w:fldChar w:fldCharType="separate"/>
        </w:r>
        <w:r w:rsidR="00B327AF">
          <w:rPr>
            <w:noProof/>
            <w:webHidden/>
          </w:rPr>
          <w:t>3</w:t>
        </w:r>
        <w:r w:rsidR="00B327AF"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71" w:history="1">
        <w:r w:rsidRPr="004A2F1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Analyse der Vorgabe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66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72" w:history="1">
        <w:r w:rsidRPr="004A2F11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8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73" w:history="1">
        <w:r w:rsidRPr="004A2F11">
          <w:rPr>
            <w:rStyle w:val="Hyperlink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Abgrenzung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67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74" w:history="1">
        <w:r w:rsidRPr="004A2F11">
          <w:rPr>
            <w:rStyle w:val="Hyperlink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Rahmenbedingungen gemäss Vorgabe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75" w:history="1">
        <w:r w:rsidRPr="004A2F1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Grob-Konzept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8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76" w:history="1">
        <w:r w:rsidRPr="004A2F11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Grundfunktionalität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9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77" w:history="1">
        <w:r w:rsidRPr="004A2F11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81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78" w:history="1">
        <w:r w:rsidRPr="004A2F11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Als eingeloggter 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95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79" w:history="1">
        <w:r w:rsidRPr="004A2F11">
          <w:rPr>
            <w:rStyle w:val="Hyperlink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Datenstruktur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87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0" w:history="1">
        <w:r w:rsidRPr="004A2F11">
          <w:rPr>
            <w:rStyle w:val="Hyperlink"/>
            <w:noProof/>
          </w:rPr>
          <w:t>1.2.5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Benutzerdaten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97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1" w:history="1">
        <w:r w:rsidRPr="004A2F11">
          <w:rPr>
            <w:rStyle w:val="Hyperlink"/>
            <w:noProof/>
          </w:rPr>
          <w:t>1.2.6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Technische Objekte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2" w:history="1">
        <w:r w:rsidRPr="004A2F11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Terminplanung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3" w:history="1">
        <w:r w:rsidRPr="004A2F11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Testfälle im Voraus beschreiben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4" w:history="1">
        <w:r w:rsidRPr="004A2F11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Vorgehens-Reflexion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1"/>
        <w:tabs>
          <w:tab w:val="left" w:pos="45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5" w:history="1">
        <w:r w:rsidRPr="004A2F1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Konzeption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6" w:history="1">
        <w:r w:rsidRPr="004A2F1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Entwurf der Funktionalität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7" w:history="1">
        <w:r w:rsidRPr="004A2F1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Realisierungskonzept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8" w:history="1">
        <w:r w:rsidRPr="004A2F1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Login Maske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89" w:history="1">
        <w:r w:rsidRPr="004A2F11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Registreren Maske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90" w:history="1">
        <w:r w:rsidRPr="004A2F11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Meine Ausleihen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91" w:history="1">
        <w:r w:rsidRPr="004A2F11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Mein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92" w:history="1">
        <w:r w:rsidRPr="004A2F11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Konzept des Session-Handlings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93" w:history="1">
        <w:r w:rsidRPr="004A2F11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Formularprüfung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3"/>
        <w:tabs>
          <w:tab w:val="left" w:pos="179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94" w:history="1">
        <w:r w:rsidRPr="004A2F11">
          <w:rPr>
            <w:rStyle w:val="Hyperlink"/>
            <w:noProof/>
          </w:rPr>
          <w:t>2.8.1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Benutzer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95" w:history="1">
        <w:r w:rsidRPr="004A2F11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2"/>
        <w:tabs>
          <w:tab w:val="left" w:pos="113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96" w:history="1">
        <w:r w:rsidRPr="004A2F11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Sicherheitsrelevante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27AF" w:rsidRDefault="00B327AF">
      <w:pPr>
        <w:pStyle w:val="Verzeichnis1"/>
        <w:tabs>
          <w:tab w:val="left" w:pos="454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hyperlink w:anchor="_Toc469780397" w:history="1">
        <w:r w:rsidRPr="004A2F1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eastAsia="de-CH"/>
          </w:rPr>
          <w:tab/>
        </w:r>
        <w:r w:rsidRPr="004A2F11">
          <w:rPr>
            <w:rStyle w:val="Hyperlink"/>
            <w:noProof/>
          </w:rPr>
          <w:t>Quellenverzeichniss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_Toc469780397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F11E0" w:rsidRDefault="00BC16AC">
      <w:r>
        <w:fldChar w:fldCharType="end"/>
      </w:r>
    </w:p>
    <w:p w:rsidR="002F11E0" w:rsidRDefault="002F11E0"/>
    <w:p w:rsidR="002F11E0" w:rsidRDefault="002F11E0">
      <w:pPr>
        <w:sectPr w:rsidR="002F11E0" w:rsidSect="00FF1DD6">
          <w:headerReference w:type="default" r:id="rId15"/>
          <w:footerReference w:type="default" r:id="rId16"/>
          <w:pgSz w:w="11907" w:h="16840" w:code="9"/>
          <w:pgMar w:top="1701" w:right="851" w:bottom="851" w:left="1134" w:header="567" w:footer="454" w:gutter="0"/>
          <w:cols w:space="720"/>
          <w:docGrid w:linePitch="272"/>
        </w:sectPr>
      </w:pPr>
    </w:p>
    <w:p w:rsidR="00365354" w:rsidRPr="00365354" w:rsidRDefault="00365354" w:rsidP="00365354">
      <w:pPr>
        <w:pStyle w:val="berschrift1"/>
      </w:pPr>
      <w:bookmarkStart w:id="4" w:name="_Toc469780370"/>
      <w:r>
        <w:lastRenderedPageBreak/>
        <w:t>Vorgehen</w:t>
      </w:r>
      <w:bookmarkEnd w:id="0"/>
      <w:bookmarkEnd w:id="1"/>
      <w:bookmarkEnd w:id="4"/>
    </w:p>
    <w:p w:rsidR="00DA54F6" w:rsidRPr="00DA54F6" w:rsidRDefault="00365354" w:rsidP="00A67456">
      <w:pPr>
        <w:pStyle w:val="berschrift2"/>
      </w:pPr>
      <w:bookmarkStart w:id="5" w:name="_Toc43698644"/>
      <w:bookmarkStart w:id="6" w:name="_Toc128298003"/>
      <w:bookmarkStart w:id="7" w:name="_Toc469780371"/>
      <w:r>
        <w:t>Analyse der Vorgabe</w:t>
      </w:r>
      <w:bookmarkEnd w:id="5"/>
      <w:bookmarkEnd w:id="6"/>
      <w:bookmarkEnd w:id="7"/>
    </w:p>
    <w:p w:rsidR="00DA54F6" w:rsidRPr="003277F3" w:rsidRDefault="003277F3" w:rsidP="003277F3">
      <w:r>
        <w:t xml:space="preserve">In diesem Abschnitt </w:t>
      </w:r>
      <w:r w:rsidR="00E653F1">
        <w:t>wird</w:t>
      </w:r>
      <w:r>
        <w:t xml:space="preserve"> die Ausgangslage beschrieben und die Abg</w:t>
      </w:r>
      <w:r w:rsidR="00B93E07">
        <w:t>r</w:t>
      </w:r>
      <w:r>
        <w:t>enzungen / Rahmenbedingu</w:t>
      </w:r>
      <w:r>
        <w:t>n</w:t>
      </w:r>
      <w:r>
        <w:t>gen</w:t>
      </w:r>
      <w:r w:rsidR="00E653F1">
        <w:t xml:space="preserve"> </w:t>
      </w:r>
      <w:r w:rsidR="00E653F1">
        <w:br/>
        <w:t xml:space="preserve">werden </w:t>
      </w:r>
      <w:r>
        <w:t xml:space="preserve">gemäss Vorlage </w:t>
      </w:r>
      <w:r w:rsidR="00E653F1">
        <w:t>d</w:t>
      </w:r>
      <w:r>
        <w:t>efiniert und festgelegt.</w:t>
      </w:r>
    </w:p>
    <w:p w:rsidR="003277F3" w:rsidRPr="003277F3" w:rsidRDefault="00D54B36" w:rsidP="00A67456">
      <w:pPr>
        <w:pStyle w:val="berschrift3"/>
      </w:pPr>
      <w:bookmarkStart w:id="8" w:name="_Toc469780372"/>
      <w:r>
        <w:t>Ausgangslage</w:t>
      </w:r>
      <w:bookmarkEnd w:id="8"/>
    </w:p>
    <w:p w:rsidR="00D54B36" w:rsidRDefault="00D54B36" w:rsidP="00D54B36">
      <w:r>
        <w:t xml:space="preserve">Die Ludothek </w:t>
      </w:r>
      <w:r w:rsidR="00DD7DC9">
        <w:t>„SpielGut“ besitzt bereits ein als Thick Client realisiertes Administrations-/Verwaltungssystem.</w:t>
      </w:r>
    </w:p>
    <w:p w:rsidR="00DD7DC9" w:rsidRDefault="00DD7DC9" w:rsidP="00D54B36">
      <w:r>
        <w:t>Dieses Verwaltungssystem wird als Standalone angesehen und ist nicht Teil dieses Projektes.</w:t>
      </w:r>
    </w:p>
    <w:p w:rsidR="003277F3" w:rsidRDefault="00DD7DC9" w:rsidP="00D54B36">
      <w:r>
        <w:t xml:space="preserve">Die Ludothek möchte </w:t>
      </w:r>
      <w:r w:rsidR="00E653F1">
        <w:t>neu</w:t>
      </w:r>
      <w:r>
        <w:t xml:space="preserve"> den Kunden eine Web-Applikation zur Verfügung stellen, mit der die im Verwa</w:t>
      </w:r>
      <w:r>
        <w:t>l</w:t>
      </w:r>
      <w:r>
        <w:t>tungssystem erfassten Spiele ausgeliehen werden können.</w:t>
      </w:r>
    </w:p>
    <w:p w:rsidR="003277F3" w:rsidRPr="003277F3" w:rsidRDefault="00DD7DC9" w:rsidP="003277F3">
      <w:pPr>
        <w:pStyle w:val="berschrift3"/>
      </w:pPr>
      <w:bookmarkStart w:id="9" w:name="_Toc469780373"/>
      <w:r>
        <w:t>Abgrenzung</w:t>
      </w:r>
      <w:bookmarkEnd w:id="9"/>
    </w:p>
    <w:p w:rsidR="00DD7DC9" w:rsidRDefault="00DD7DC9" w:rsidP="00DD7DC9">
      <w:r>
        <w:t xml:space="preserve">Die auf den Endkunden angepasste WebApplikation </w:t>
      </w:r>
      <w:r w:rsidR="000A4F90">
        <w:t>hat nur den Zweck Spiele Online auszul</w:t>
      </w:r>
      <w:r>
        <w:t>eihen.</w:t>
      </w:r>
    </w:p>
    <w:p w:rsidR="003277F3" w:rsidRDefault="00DD7DC9" w:rsidP="000A4F90">
      <w:r>
        <w:t>Es wird keine Schnittstelle für die Benutzerverwaltung implementiert</w:t>
      </w:r>
      <w:r w:rsidR="000A4F90">
        <w:t xml:space="preserve"> und ebenso</w:t>
      </w:r>
      <w:r>
        <w:t xml:space="preserve"> keine speziellen Berecht</w:t>
      </w:r>
      <w:r>
        <w:t>i</w:t>
      </w:r>
      <w:r>
        <w:t xml:space="preserve">gungen vergeben (Administrator, </w:t>
      </w:r>
      <w:r w:rsidR="007E1C69">
        <w:t>Moderator, Benutzer).</w:t>
      </w:r>
      <w:r>
        <w:t xml:space="preserve"> </w:t>
      </w:r>
    </w:p>
    <w:p w:rsidR="003277F3" w:rsidRPr="003277F3" w:rsidRDefault="007E1C69" w:rsidP="00A67456">
      <w:pPr>
        <w:pStyle w:val="berschrift3"/>
      </w:pPr>
      <w:bookmarkStart w:id="10" w:name="_Toc469780374"/>
      <w:r>
        <w:t>Rahmenbedingungen gemäss Vorgabe</w:t>
      </w:r>
      <w:bookmarkEnd w:id="10"/>
    </w:p>
    <w:p w:rsidR="00DD4CEE" w:rsidRDefault="003277F3" w:rsidP="003277F3">
      <w:r>
        <w:t xml:space="preserve">Der Kunde: </w:t>
      </w:r>
    </w:p>
    <w:p w:rsidR="003277F3" w:rsidRDefault="003277F3" w:rsidP="003277F3">
      <w:pPr>
        <w:numPr>
          <w:ilvl w:val="0"/>
          <w:numId w:val="24"/>
        </w:numPr>
      </w:pPr>
      <w:r>
        <w:t>… kann sich registrieren (eMail, Passwort, eMail-Bestätigung fakultativ)</w:t>
      </w:r>
    </w:p>
    <w:p w:rsidR="003277F3" w:rsidRDefault="003277F3" w:rsidP="003277F3">
      <w:pPr>
        <w:numPr>
          <w:ilvl w:val="0"/>
          <w:numId w:val="24"/>
        </w:numPr>
      </w:pPr>
      <w:r>
        <w:t>… kann sich an der Web-App anmelden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muss beim erstmaligen Anmelden zwingend seine persönlichen Daten eingeben, ohne die eine Ausleihe nicht möglich ist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sein Profil jederzeit anschauen und ändern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sein Passwort zurücksetzen 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neue Ausleihen erstellen </w:t>
      </w:r>
    </w:p>
    <w:p w:rsidR="003277F3" w:rsidRDefault="003277F3" w:rsidP="003277F3">
      <w:pPr>
        <w:numPr>
          <w:ilvl w:val="0"/>
          <w:numId w:val="24"/>
        </w:numPr>
      </w:pPr>
      <w:r>
        <w:t xml:space="preserve">… kann aktive Ausleihen verlängern </w:t>
      </w:r>
    </w:p>
    <w:p w:rsidR="00540A97" w:rsidRDefault="003277F3" w:rsidP="00A67456">
      <w:pPr>
        <w:numPr>
          <w:ilvl w:val="0"/>
          <w:numId w:val="24"/>
        </w:numPr>
      </w:pPr>
      <w:r>
        <w:t>… kann all seine Ausleihen (aktiv als auch die in der Vergangenheit) anschauen</w:t>
      </w:r>
    </w:p>
    <w:p w:rsidR="003277F3" w:rsidRDefault="003277F3" w:rsidP="003277F3">
      <w:pPr>
        <w:ind w:left="720"/>
      </w:pPr>
    </w:p>
    <w:p w:rsidR="00DD4CEE" w:rsidRDefault="003277F3" w:rsidP="003277F3">
      <w:r>
        <w:t xml:space="preserve">Die nachfolgenden Bedingungen dienen der Einfachheit und sind einzuhalten: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Spiele sind serverseitig in einer Datei gespeichert (ca. 6 Spiele)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Ausleihen werden serverseitig in einer Datei gespeichert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Pro Ausleihe darf nur ein Spiel geliehen werden </w:t>
      </w:r>
    </w:p>
    <w:p w:rsidR="003277F3" w:rsidRDefault="003277F3" w:rsidP="003277F3">
      <w:pPr>
        <w:numPr>
          <w:ilvl w:val="0"/>
          <w:numId w:val="25"/>
        </w:numPr>
      </w:pPr>
      <w:r>
        <w:t xml:space="preserve">Ein Kunde kann mehrere aktive Ausleihen haben </w:t>
      </w:r>
    </w:p>
    <w:p w:rsidR="003277F3" w:rsidRPr="007E1C69" w:rsidRDefault="003277F3" w:rsidP="003277F3">
      <w:pPr>
        <w:numPr>
          <w:ilvl w:val="0"/>
          <w:numId w:val="25"/>
        </w:numPr>
      </w:pPr>
      <w:r>
        <w:t>Ein Spiel kann genau einmal ausgeliehen werden</w:t>
      </w:r>
      <w:r w:rsidR="000A4F90">
        <w:t xml:space="preserve"> (1x vorrätig in der Datenbank)</w:t>
      </w:r>
    </w:p>
    <w:p w:rsidR="007E1C69" w:rsidRDefault="00540A97" w:rsidP="00540A97">
      <w:pPr>
        <w:pStyle w:val="berschrift2"/>
      </w:pPr>
      <w:r>
        <w:br w:type="page"/>
      </w:r>
      <w:bookmarkStart w:id="11" w:name="_Toc469780375"/>
      <w:r w:rsidR="00365354">
        <w:lastRenderedPageBreak/>
        <w:t>Grob-Konzept</w:t>
      </w:r>
      <w:bookmarkEnd w:id="11"/>
    </w:p>
    <w:p w:rsidR="00540A97" w:rsidRPr="00540A97" w:rsidRDefault="008978C1" w:rsidP="00540A97">
      <w:r>
        <w:t>In n</w:t>
      </w:r>
      <w:r w:rsidR="00540A97">
        <w:t xml:space="preserve">achfolgendem Abschnitt wird vor allem auf die </w:t>
      </w:r>
      <w:r>
        <w:t>t</w:t>
      </w:r>
      <w:r w:rsidR="00540A97">
        <w:t>echnische Realisierung eingegangen.</w:t>
      </w:r>
    </w:p>
    <w:p w:rsidR="007E1C69" w:rsidRDefault="007E1C69" w:rsidP="007E1C69">
      <w:pPr>
        <w:pStyle w:val="berschrift3"/>
      </w:pPr>
      <w:bookmarkStart w:id="12" w:name="_Toc469780376"/>
      <w:r>
        <w:t>Grundfunktionalität</w:t>
      </w:r>
      <w:bookmarkEnd w:id="12"/>
    </w:p>
    <w:p w:rsidR="007E1C69" w:rsidRDefault="007E1C69" w:rsidP="007E1C69">
      <w:r>
        <w:t>Im Grunde geht es</w:t>
      </w:r>
      <w:r w:rsidR="00540A97">
        <w:t xml:space="preserve"> darum, dass ein Benutzer Ausleihen erstellen kan</w:t>
      </w:r>
      <w:r w:rsidR="008978C1">
        <w:t>n. D</w:t>
      </w:r>
      <w:r w:rsidR="00540A97">
        <w:t>iese Ausleihen beinhalten gemäss Rahmenbedingungen ein Spiel. Besagter Benutzer kann jederzeit eine Ausleihe verlängern.</w:t>
      </w:r>
    </w:p>
    <w:p w:rsidR="00597A37" w:rsidRDefault="00597A37" w:rsidP="007E1C69"/>
    <w:p w:rsidR="00597A37" w:rsidRDefault="00597A37" w:rsidP="007E1C69">
      <w:r>
        <w:t>Damit ein Benutzer sich überhaupt an der Applikation anmelden kann, muss er zwingen</w:t>
      </w:r>
      <w:r w:rsidR="008978C1">
        <w:t>d</w:t>
      </w:r>
      <w:r>
        <w:t xml:space="preserve"> einen </w:t>
      </w:r>
      <w:r>
        <w:br/>
        <w:t>Benutzeraccount erstellt haben. Bei Erstellung eines solchen Accounts wird d</w:t>
      </w:r>
      <w:r w:rsidR="008978C1">
        <w:t>er Benutzer aufgefo</w:t>
      </w:r>
      <w:r w:rsidR="008978C1">
        <w:t>r</w:t>
      </w:r>
      <w:r w:rsidR="008978C1">
        <w:t>dert seine p</w:t>
      </w:r>
      <w:r>
        <w:t>ersönlichen Daten einzugeben, denn ohne diese</w:t>
      </w:r>
      <w:r w:rsidR="008978C1">
        <w:t>,</w:t>
      </w:r>
      <w:r>
        <w:t xml:space="preserve"> ist eine Ausleihe nicht möglich.</w:t>
      </w:r>
    </w:p>
    <w:p w:rsidR="008B1525" w:rsidRDefault="008B1525" w:rsidP="008B1525">
      <w:pPr>
        <w:pStyle w:val="berschrift3"/>
      </w:pPr>
      <w:bookmarkStart w:id="13" w:name="_Toc469780377"/>
      <w:r>
        <w:t>Navigation</w:t>
      </w:r>
      <w:bookmarkEnd w:id="13"/>
    </w:p>
    <w:p w:rsidR="008B1525" w:rsidRDefault="008B1525" w:rsidP="008B1525">
      <w:r>
        <w:t>Falls ein Benutzer nicht eingel</w:t>
      </w:r>
      <w:r w:rsidR="00654279">
        <w:t>oggt ist, wird er auf die Login-Maske verwiesen.</w:t>
      </w:r>
    </w:p>
    <w:p w:rsidR="00B66FF1" w:rsidRDefault="008978C1" w:rsidP="008B1525">
      <w:r>
        <w:t>Auf dieser k</w:t>
      </w:r>
      <w:r w:rsidR="00B66FF1">
        <w:t xml:space="preserve">ann er sich einloggen oder </w:t>
      </w:r>
      <w:r>
        <w:t>r</w:t>
      </w:r>
      <w:r w:rsidR="00B66FF1">
        <w:t>egistrieren.</w:t>
      </w:r>
    </w:p>
    <w:p w:rsidR="00654279" w:rsidRDefault="00654279" w:rsidP="008B1525">
      <w:r>
        <w:t xml:space="preserve">Nach dem Login kann der Benutzer auf sein </w:t>
      </w:r>
      <w:r w:rsidR="008978C1">
        <w:t>p</w:t>
      </w:r>
      <w:r>
        <w:t>ersönliches Profil navigieren. Diese Seite ermöglicht es ihm</w:t>
      </w:r>
      <w:r w:rsidR="008978C1">
        <w:t>,</w:t>
      </w:r>
      <w:r>
        <w:t xml:space="preserve"> seine </w:t>
      </w:r>
      <w:r w:rsidR="008978C1">
        <w:t>p</w:t>
      </w:r>
      <w:r>
        <w:t xml:space="preserve">ersönlichen Daten zu ändern </w:t>
      </w:r>
      <w:r w:rsidR="008978C1">
        <w:t>und das Passwort zurück zu setz</w:t>
      </w:r>
      <w:r>
        <w:t>en. Der Benutzer wird sein Passwort nie im Klartext sehen, da es sich in einem „hashed“ Zustand befindet</w:t>
      </w:r>
      <w:r w:rsidR="008978C1">
        <w:t>,</w:t>
      </w:r>
      <w:r>
        <w:t xml:space="preserve"> welcher aus Siche</w:t>
      </w:r>
      <w:r>
        <w:t>r</w:t>
      </w:r>
      <w:r>
        <w:t>heitsgründen unumkeh</w:t>
      </w:r>
      <w:r>
        <w:t>r</w:t>
      </w:r>
      <w:r>
        <w:t>bar ist.</w:t>
      </w:r>
      <w:r>
        <w:br/>
        <w:t xml:space="preserve">Der User kann sich auch dazu </w:t>
      </w:r>
      <w:r w:rsidR="00C00EA5">
        <w:t>e</w:t>
      </w:r>
      <w:r>
        <w:t>ntscheiden</w:t>
      </w:r>
      <w:r w:rsidR="00C00EA5">
        <w:t>,</w:t>
      </w:r>
      <w:r>
        <w:t xml:space="preserve"> auf die „Meine Ausleihen“ Seite zu navigieren. Diese Seite ermö</w:t>
      </w:r>
      <w:r>
        <w:t>g</w:t>
      </w:r>
      <w:r>
        <w:t>licht es ihm</w:t>
      </w:r>
      <w:r w:rsidR="00C00EA5">
        <w:t>,</w:t>
      </w:r>
      <w:r>
        <w:t xml:space="preserve"> seine </w:t>
      </w:r>
      <w:r w:rsidR="00C00EA5">
        <w:t>v</w:t>
      </w:r>
      <w:r>
        <w:t xml:space="preserve">ergangenen und </w:t>
      </w:r>
      <w:r w:rsidR="00C00EA5">
        <w:t>a</w:t>
      </w:r>
      <w:r>
        <w:t>ktuellen A</w:t>
      </w:r>
      <w:r w:rsidR="00C00EA5">
        <w:t>usleihen einzu</w:t>
      </w:r>
      <w:r>
        <w:t>sehen. Er hat auch die Möglichkeit</w:t>
      </w:r>
      <w:r w:rsidR="00C00EA5">
        <w:t>,</w:t>
      </w:r>
      <w:r w:rsidR="00C00EA5">
        <w:br/>
      </w:r>
      <w:r>
        <w:t>Ausleihen zu verlängern oder neue zu erstellen.</w:t>
      </w:r>
    </w:p>
    <w:p w:rsidR="00B66FF1" w:rsidRDefault="00B66FF1" w:rsidP="00B66FF1">
      <w:pPr>
        <w:pStyle w:val="berschrift4"/>
      </w:pPr>
      <w:r>
        <w:t>Als nicht eingeloggter Benutzer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Login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|-----Registrieren</w:t>
      </w:r>
    </w:p>
    <w:p w:rsidR="00B66FF1" w:rsidRDefault="00B66FF1" w:rsidP="00B66FF1">
      <w:pPr>
        <w:pStyle w:val="berschrift3"/>
      </w:pPr>
      <w:bookmarkStart w:id="14" w:name="_Toc469780378"/>
      <w:r>
        <w:t>Als eingeloggter Benutzer</w:t>
      </w:r>
      <w:bookmarkEnd w:id="14"/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Mein Account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|-----Account Einstellungen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</w:t>
      </w:r>
      <w:r w:rsidRPr="0057367C">
        <w:rPr>
          <w:rFonts w:ascii="Consolas" w:hAnsi="Consolas"/>
        </w:rPr>
        <w:tab/>
        <w:t xml:space="preserve">|-----Ändern von </w:t>
      </w:r>
      <w:r w:rsidR="00C00EA5">
        <w:rPr>
          <w:rFonts w:ascii="Consolas" w:hAnsi="Consolas"/>
        </w:rPr>
        <w:t>p</w:t>
      </w:r>
      <w:r w:rsidRPr="0057367C">
        <w:rPr>
          <w:rFonts w:ascii="Consolas" w:hAnsi="Consolas"/>
        </w:rPr>
        <w:t>ersönlichen Daten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</w:t>
      </w:r>
      <w:r w:rsidRPr="0057367C">
        <w:rPr>
          <w:rFonts w:ascii="Consolas" w:hAnsi="Consolas"/>
        </w:rPr>
        <w:tab/>
        <w:t>|-----Ändern des Passwortes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>|-----Meine Ausleihen</w:t>
      </w:r>
    </w:p>
    <w:p w:rsidR="00B66FF1" w:rsidRPr="0057367C" w:rsidRDefault="00B66FF1" w:rsidP="00B66FF1">
      <w:pPr>
        <w:rPr>
          <w:rFonts w:ascii="Consolas" w:hAnsi="Consolas"/>
        </w:rPr>
      </w:pPr>
      <w:r w:rsidRPr="0057367C">
        <w:rPr>
          <w:rFonts w:ascii="Consolas" w:hAnsi="Consolas"/>
        </w:rPr>
        <w:tab/>
        <w:t>|-----Neue Ausleihe erstellen</w:t>
      </w:r>
    </w:p>
    <w:p w:rsidR="00A45623" w:rsidRDefault="00A45623" w:rsidP="00A45623">
      <w:pPr>
        <w:pStyle w:val="berschrift3"/>
      </w:pPr>
      <w:bookmarkStart w:id="15" w:name="_Toc469780379"/>
      <w:r>
        <w:t>Datenstruktur</w:t>
      </w:r>
      <w:bookmarkEnd w:id="15"/>
    </w:p>
    <w:p w:rsidR="00A45623" w:rsidRDefault="00A45623" w:rsidP="00A45623">
      <w:r>
        <w:t>Die Informationen der Applikation (User Daten, Ausleihen, Spiele, usw.) werden in der JavaScript Object Not</w:t>
      </w:r>
      <w:r>
        <w:t>a</w:t>
      </w:r>
      <w:r>
        <w:t>tion (kurz JSON) auf</w:t>
      </w:r>
      <w:r w:rsidR="00597A37">
        <w:t xml:space="preserve"> dem Server in einer Datei gespeichert.</w:t>
      </w:r>
    </w:p>
    <w:p w:rsidR="000A45DA" w:rsidRDefault="000A45DA" w:rsidP="00A45623">
      <w:r>
        <w:t>Jedes Spielzeug befindet sich nur einmal in der „Datenbank“ und kann daher auch nur einmal zur selben Zeit ausgeliehen werden.</w:t>
      </w:r>
    </w:p>
    <w:p w:rsidR="00B5103A" w:rsidRDefault="00D85BA6" w:rsidP="00B5103A">
      <w:pPr>
        <w:pStyle w:val="berschrift3"/>
      </w:pPr>
      <w:r>
        <w:br w:type="page"/>
      </w:r>
      <w:bookmarkStart w:id="16" w:name="_Toc469780380"/>
      <w:r w:rsidR="00F207A0">
        <w:lastRenderedPageBreak/>
        <w:t>Benutzerdaten</w:t>
      </w:r>
      <w:bookmarkEnd w:id="16"/>
    </w:p>
    <w:p w:rsidR="00F207A0" w:rsidRDefault="00F207A0" w:rsidP="00F207A0">
      <w:r>
        <w:t xml:space="preserve">Die Passwortregel </w:t>
      </w:r>
      <w:r w:rsidR="00C00EA5">
        <w:t>erlaubt</w:t>
      </w:r>
      <w:r>
        <w:t xml:space="preserve"> jede Kombination von Zeichen, s</w:t>
      </w:r>
      <w:r w:rsidR="007246E5">
        <w:t>olange sich die Anzahl zwischen</w:t>
      </w:r>
    </w:p>
    <w:p w:rsidR="007246E5" w:rsidRDefault="00DB4523" w:rsidP="00F207A0">
      <w:r>
        <w:t>8</w:t>
      </w:r>
      <w:bookmarkStart w:id="17" w:name="_GoBack"/>
      <w:bookmarkEnd w:id="17"/>
      <w:r w:rsidR="007246E5">
        <w:t xml:space="preserve"> Zeichen und 64 Zeichen befinde</w:t>
      </w:r>
      <w:r w:rsidR="00C00EA5">
        <w:t>t</w:t>
      </w:r>
      <w:r w:rsidR="007246E5">
        <w:t xml:space="preserve">. Um den Server vor DOS Attacken (erstellen </w:t>
      </w:r>
      <w:r w:rsidR="00C00EA5">
        <w:t>v</w:t>
      </w:r>
      <w:r w:rsidR="007246E5">
        <w:t>ieler Benutzer in kurzer Zeit) zu schützen</w:t>
      </w:r>
      <w:r w:rsidR="00C00EA5">
        <w:t>,</w:t>
      </w:r>
      <w:r w:rsidR="007246E5">
        <w:t xml:space="preserve"> werden Passwörter die länger als 64 Zeichen sind nicht toleriert.</w:t>
      </w:r>
    </w:p>
    <w:p w:rsidR="007246E5" w:rsidRDefault="007246E5" w:rsidP="00F207A0">
      <w:r>
        <w:t xml:space="preserve">Passwortrichtlinien </w:t>
      </w:r>
      <w:r w:rsidR="00C00EA5">
        <w:t xml:space="preserve">werden ansonsten keine </w:t>
      </w:r>
      <w:r>
        <w:t>aufgezwungen, es wird vom Benutzer nicht verlangt eine bestimmte Anzahl von Sonderzeichen und oder Zahlen / Grossbuchstaben zu verwenden. So</w:t>
      </w:r>
      <w:r>
        <w:t>l</w:t>
      </w:r>
      <w:r>
        <w:t xml:space="preserve">che Richtlinien </w:t>
      </w:r>
      <w:r w:rsidR="00351278">
        <w:t>führen meist dazu, dass Benutzer Sonderzeichen und Zahlen am Anfang oder Ende des Passwortes hinzuf</w:t>
      </w:r>
      <w:r w:rsidR="00351278">
        <w:t>ü</w:t>
      </w:r>
      <w:r w:rsidR="00351278">
        <w:t xml:space="preserve">gen. </w:t>
      </w:r>
      <w:r w:rsidR="00C00EA5">
        <w:t>Es ist ohnehin</w:t>
      </w:r>
      <w:r w:rsidR="00351278">
        <w:t xml:space="preserve"> sicherer ein Längeres Passwort zu wählen</w:t>
      </w:r>
      <w:r w:rsidR="00C00EA5">
        <w:t>, anstelle eine</w:t>
      </w:r>
      <w:r w:rsidR="00351278">
        <w:t>s welches eine komplexere Struktur beinhaltet.</w:t>
      </w:r>
    </w:p>
    <w:p w:rsidR="00351278" w:rsidRDefault="00351278" w:rsidP="00351278">
      <w:pPr>
        <w:pStyle w:val="berschrift3"/>
      </w:pPr>
      <w:bookmarkStart w:id="18" w:name="_Toc469780381"/>
      <w:r>
        <w:t>Technische Objekte</w:t>
      </w:r>
      <w:bookmarkEnd w:id="18"/>
    </w:p>
    <w:p w:rsidR="00351278" w:rsidRDefault="00351278" w:rsidP="00351278">
      <w:r>
        <w:t>Um Daten zu verarbeiten</w:t>
      </w:r>
      <w:r w:rsidR="00C00EA5">
        <w:t>,</w:t>
      </w:r>
      <w:r>
        <w:t xml:space="preserve"> wird sich die WebApplikation an einen Objekt Orientierten Ansatz ric</w:t>
      </w:r>
      <w:r>
        <w:t>h</w:t>
      </w:r>
      <w:r>
        <w:t>ten.</w:t>
      </w:r>
    </w:p>
    <w:p w:rsidR="00351278" w:rsidRDefault="00DC226C" w:rsidP="00351278">
      <w:r>
        <w:t>Dies bedeutet, dass mehrere Objekte eines Typs existieren können und existieren werden.</w:t>
      </w:r>
    </w:p>
    <w:p w:rsidR="00DC226C" w:rsidRDefault="00DC226C" w:rsidP="00351278">
      <w:r>
        <w:t xml:space="preserve">Nachfolgend werden Objekte </w:t>
      </w:r>
      <w:r w:rsidR="009C7B8D">
        <w:t>a</w:t>
      </w:r>
      <w:r>
        <w:t xml:space="preserve">ufgelistet </w:t>
      </w:r>
      <w:r w:rsidR="009C7B8D">
        <w:t>welche zwingend notwendig sind,</w:t>
      </w:r>
      <w:r>
        <w:t xml:space="preserve"> um die Funktionalität der Applik</w:t>
      </w:r>
      <w:r>
        <w:t>a</w:t>
      </w:r>
      <w:r>
        <w:t>tion sicher zu stellen</w:t>
      </w:r>
      <w:r w:rsidR="009C7B8D">
        <w:t>.</w:t>
      </w:r>
    </w:p>
    <w:p w:rsidR="000059B6" w:rsidRDefault="000059B6" w:rsidP="00351278">
      <w:r>
        <w:t>Die Möglichkeit besteht, dass sich während der Entwicklung die bestehenden Objekte verändern</w:t>
      </w:r>
      <w:r w:rsidR="00A25CD0">
        <w:t>,</w:t>
      </w:r>
      <w:r>
        <w:t xml:space="preserve"> oder </w:t>
      </w:r>
      <w:r w:rsidR="00A25CD0">
        <w:t>n</w:t>
      </w:r>
      <w:r>
        <w:t>eue Objekte dazu kommen.</w:t>
      </w:r>
    </w:p>
    <w:p w:rsidR="009A15BF" w:rsidRDefault="009A15BF" w:rsidP="009A15BF">
      <w:pPr>
        <w:pStyle w:val="berschrift4"/>
      </w:pPr>
      <w:r>
        <w:t>Benutzer</w:t>
      </w:r>
    </w:p>
    <w:p w:rsidR="009A15BF" w:rsidRPr="009A15BF" w:rsidRDefault="00BC16AC" w:rsidP="009A15BF">
      <w:r>
        <w:rPr>
          <w:noProof/>
        </w:rPr>
        <w:pict>
          <v:shape id="Grafik 1" o:spid="_x0000_s1038" type="#_x0000_t75" style="position:absolute;margin-left:0;margin-top:17.4pt;width:116.25pt;height:153pt;z-index:5;visibility:visible">
            <v:imagedata r:id="rId17" o:title=""/>
            <w10:wrap type="topAndBottom"/>
          </v:shape>
        </w:pict>
      </w:r>
      <w:r w:rsidR="009A15BF">
        <w:t>Das Benutzer</w:t>
      </w:r>
      <w:r w:rsidR="00C00EA5">
        <w:t>-</w:t>
      </w:r>
      <w:r w:rsidR="009A15BF">
        <w:t>Objekt dient als Daten Struktur und beinhaltet keinerlei Business Logik.</w:t>
      </w:r>
    </w:p>
    <w:p w:rsidR="009A15BF" w:rsidRDefault="009A15BF" w:rsidP="009A15BF">
      <w:pPr>
        <w:pStyle w:val="berschrift4"/>
      </w:pPr>
      <w:r>
        <w:t>Spiel</w:t>
      </w:r>
      <w:r w:rsidR="00D46CBE" w:rsidRPr="00D46CBE">
        <w:rPr>
          <w:noProof/>
          <w:lang w:eastAsia="de-CH"/>
        </w:rPr>
        <w:t xml:space="preserve"> </w:t>
      </w:r>
    </w:p>
    <w:p w:rsidR="009A15BF" w:rsidRDefault="00BC16AC" w:rsidP="009A15BF">
      <w:r>
        <w:rPr>
          <w:noProof/>
        </w:rPr>
        <w:pict>
          <v:shape id="_x0000_s1039" type="#_x0000_t75" style="position:absolute;margin-left:0;margin-top:23.85pt;width:118.7pt;height:122.25pt;z-index:6;visibility:visible">
            <v:imagedata r:id="rId18" o:title="" cropbottom="3429f" cropleft="1390f" cropright="5213f"/>
            <w10:wrap type="topAndBottom"/>
          </v:shape>
        </w:pict>
      </w:r>
      <w:r w:rsidR="00C00EA5">
        <w:t>Das Spiel-</w:t>
      </w:r>
      <w:r w:rsidR="009A15BF">
        <w:t>Objekt dient als Daten Struktur und beinhaltet keinerlei Business Logik.</w:t>
      </w:r>
    </w:p>
    <w:p w:rsidR="00D85BA6" w:rsidRPr="009A15BF" w:rsidRDefault="00D85BA6" w:rsidP="009A15BF"/>
    <w:p w:rsidR="009A15BF" w:rsidRDefault="009A15BF" w:rsidP="009A15BF">
      <w:pPr>
        <w:pStyle w:val="berschrift4"/>
      </w:pPr>
      <w:r>
        <w:lastRenderedPageBreak/>
        <w:t>Preisklasse</w:t>
      </w:r>
    </w:p>
    <w:p w:rsidR="00976028" w:rsidRDefault="00BC16AC" w:rsidP="009A15BF">
      <w:r>
        <w:rPr>
          <w:noProof/>
        </w:rPr>
        <w:pict>
          <v:shape id="_x0000_s1035" type="#_x0000_t75" style="position:absolute;margin-left:0;margin-top:13.75pt;width:117.75pt;height:108.75pt;z-index:2;visibility:visible">
            <v:imagedata r:id="rId19" o:title="" croptop="1713f" cropbottom="1713f" cropleft="1177f" cropright="2747f"/>
            <w10:wrap type="topAndBottom"/>
          </v:shape>
        </w:pict>
      </w:r>
      <w:r w:rsidR="009A15BF">
        <w:t>Das Preisklasse</w:t>
      </w:r>
      <w:r w:rsidR="00C00EA5">
        <w:t>-</w:t>
      </w:r>
      <w:r w:rsidR="009A15BF">
        <w:t>Objekt dient als Daten Struktur und beinhaltet keinerlei Business Logik.</w:t>
      </w:r>
    </w:p>
    <w:p w:rsidR="009A15BF" w:rsidRDefault="009A15BF" w:rsidP="009A15BF">
      <w:pPr>
        <w:pStyle w:val="berschrift4"/>
      </w:pPr>
      <w:r>
        <w:t>Kategorie</w:t>
      </w:r>
    </w:p>
    <w:p w:rsidR="009A15BF" w:rsidRDefault="00BC16AC" w:rsidP="009A15BF">
      <w:r>
        <w:rPr>
          <w:noProof/>
        </w:rPr>
        <w:pict>
          <v:shape id="_x0000_s1036" type="#_x0000_t75" style="position:absolute;margin-left:-.1pt;margin-top:16.9pt;width:120.75pt;height:114.75pt;z-index:3;visibility:visible">
            <v:imagedata r:id="rId20" o:title=""/>
            <w10:wrap type="topAndBottom"/>
          </v:shape>
        </w:pict>
      </w:r>
      <w:r w:rsidR="009A15BF">
        <w:t xml:space="preserve">Die Klasse Kategorie ist </w:t>
      </w:r>
      <w:r w:rsidR="00A25CD0">
        <w:t>e</w:t>
      </w:r>
      <w:r w:rsidR="009A15BF">
        <w:t xml:space="preserve">in Enumerator welcher die </w:t>
      </w:r>
      <w:r w:rsidR="00ED7039">
        <w:t xml:space="preserve">Kategorien </w:t>
      </w:r>
      <w:r w:rsidR="00A25CD0">
        <w:t>s</w:t>
      </w:r>
      <w:r w:rsidR="00ED7039">
        <w:t>pezifiziert.</w:t>
      </w:r>
    </w:p>
    <w:p w:rsidR="00976028" w:rsidRDefault="00976028" w:rsidP="00976028">
      <w:pPr>
        <w:pStyle w:val="berschrift4"/>
      </w:pPr>
      <w:r>
        <w:t>Ausleihe</w:t>
      </w:r>
    </w:p>
    <w:p w:rsidR="00976028" w:rsidRDefault="00D85BA6" w:rsidP="009A15BF">
      <w:r>
        <w:rPr>
          <w:noProof/>
        </w:rPr>
        <w:pict>
          <v:shape id="_x0000_s1037" type="#_x0000_t75" style="position:absolute;margin-left:-4.05pt;margin-top:60.9pt;width:184.5pt;height:122.25pt;z-index:4;visibility:visible">
            <v:imagedata r:id="rId21" o:title="" cropbottom="6842f"/>
            <w10:wrap type="topAndBottom"/>
          </v:shape>
        </w:pict>
      </w:r>
      <w:r w:rsidR="00976028">
        <w:t>Das Ausleihe</w:t>
      </w:r>
      <w:r w:rsidR="009C7B8D">
        <w:t>-</w:t>
      </w:r>
      <w:r w:rsidR="00976028">
        <w:t>Objekt verknüpft den Benutzer und das ausgeliehen</w:t>
      </w:r>
      <w:r w:rsidR="00A25CD0">
        <w:t>e Spiel. E</w:t>
      </w:r>
      <w:r w:rsidR="00976028">
        <w:t>s</w:t>
      </w:r>
      <w:r w:rsidR="00A25CD0">
        <w:t xml:space="preserve"> definiert Beginn und der </w:t>
      </w:r>
      <w:r w:rsidR="00A25CD0">
        <w:br/>
      </w:r>
      <w:r w:rsidR="00976028">
        <w:t>Ausleihe</w:t>
      </w:r>
      <w:r w:rsidR="00A25CD0">
        <w:t>. Es ist möglich</w:t>
      </w:r>
      <w:r w:rsidR="00C27188">
        <w:t>,</w:t>
      </w:r>
      <w:r w:rsidR="00A25CD0">
        <w:t xml:space="preserve"> die Ausleih</w:t>
      </w:r>
      <w:r w:rsidR="00976028">
        <w:t>e zu verlängern.</w:t>
      </w:r>
    </w:p>
    <w:p w:rsidR="00D85BA6" w:rsidRDefault="00D85BA6" w:rsidP="009A15BF"/>
    <w:p w:rsidR="00D85BA6" w:rsidRDefault="00D85BA6" w:rsidP="009A15BF"/>
    <w:p w:rsidR="00D85BA6" w:rsidRDefault="00D85BA6" w:rsidP="009A15BF"/>
    <w:p w:rsidR="00D85BA6" w:rsidRDefault="00D85BA6" w:rsidP="009A15BF"/>
    <w:p w:rsidR="00D85BA6" w:rsidRDefault="00D85BA6" w:rsidP="009A15BF"/>
    <w:p w:rsidR="00D85BA6" w:rsidRDefault="00D85BA6" w:rsidP="009A15BF"/>
    <w:p w:rsidR="00976028" w:rsidRPr="009A15BF" w:rsidRDefault="00976028" w:rsidP="009A15BF"/>
    <w:p w:rsidR="00365354" w:rsidRDefault="00365354" w:rsidP="00351278">
      <w:pPr>
        <w:pStyle w:val="berschrift2"/>
      </w:pPr>
      <w:bookmarkStart w:id="19" w:name="_Toc469780382"/>
      <w:r>
        <w:lastRenderedPageBreak/>
        <w:t>Terminplanung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7687"/>
      </w:tblGrid>
      <w:tr w:rsidR="00FB45FF" w:rsidTr="00D65391">
        <w:tc>
          <w:tcPr>
            <w:tcW w:w="1526" w:type="dxa"/>
          </w:tcPr>
          <w:p w:rsidR="00FB45FF" w:rsidRDefault="00FB45FF" w:rsidP="00FB45FF">
            <w:r>
              <w:t>8.12.2016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Start der Projektarbeit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12.12.2016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Initialisierung des Dokuments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12.12.2016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 xml:space="preserve">Analyse(Rahmenbedingungen, Abgenzungen)  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12.12.2016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Grob-Konzept(Planung, Mockups, Technische Objekte)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13.12.2016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Umsetzung; Benutzerverwaltung und Layout gemäss Mockups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14.12.2016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Umsetzung; Ausleihe Implementieren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15.12.2016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Überarbeitung des Designs</w:t>
            </w:r>
          </w:p>
        </w:tc>
      </w:tr>
      <w:tr w:rsidR="00FB45FF" w:rsidTr="00D65391">
        <w:tc>
          <w:tcPr>
            <w:tcW w:w="1526" w:type="dxa"/>
          </w:tcPr>
          <w:p w:rsidR="00FB45FF" w:rsidRDefault="00FB45FF" w:rsidP="00FB45FF">
            <w:r>
              <w:t>17.12.2016</w:t>
            </w:r>
          </w:p>
        </w:tc>
        <w:tc>
          <w:tcPr>
            <w:tcW w:w="7687" w:type="dxa"/>
          </w:tcPr>
          <w:p w:rsidR="00FB45FF" w:rsidRDefault="00FB45FF" w:rsidP="00FB45FF">
            <w:r>
              <w:t>Überrabeiten des Dokuments und Abschluss der Arbeit</w:t>
            </w:r>
          </w:p>
        </w:tc>
      </w:tr>
    </w:tbl>
    <w:p w:rsidR="00E629D3" w:rsidRPr="00E629D3" w:rsidRDefault="00365354" w:rsidP="00E629D3">
      <w:pPr>
        <w:pStyle w:val="berschrift2"/>
      </w:pPr>
      <w:bookmarkStart w:id="20" w:name="_Toc469780383"/>
      <w:r>
        <w:t>Testfälle im Voraus beschreiben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3716"/>
        <w:gridCol w:w="4189"/>
      </w:tblGrid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Nummer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Beschreibung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Erwartetes Resultat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1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Registrieren des Users „Karl“ mit 16 Stelligem Passwort „0123456789ABCDEF“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Benutzer wird in der Datenbank mit „ha</w:t>
            </w:r>
            <w:r>
              <w:t>s</w:t>
            </w:r>
            <w:r>
              <w:t>hed“ Passwort erfasst.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2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Login mit Benutzer Karl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Weiterleitung auf Maske „Mein Profil“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3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Ändern des Wohnorts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Wohnadresse wird dementsprechend in der Datenbank auf den neuen Wert angepasst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4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Navigieren auf „Meine Ausleihen“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Da keine Ausleihen vorhanden sind, werden keine angezeigt.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5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Erstellen einer Ausleihe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Erstellte ausleihe ist in der Datenbank vo</w:t>
            </w:r>
            <w:r>
              <w:t>r</w:t>
            </w:r>
            <w:r>
              <w:t>ha</w:t>
            </w:r>
            <w:r>
              <w:t>n</w:t>
            </w:r>
            <w:r>
              <w:t>den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6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>Verlängern einer Ausleihe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E629D3" w:rsidP="00F25F62">
            <w:pPr>
              <w:jc w:val="center"/>
            </w:pPr>
            <w:r>
              <w:t xml:space="preserve">Ausleihe wird in der Datenbank </w:t>
            </w:r>
            <w:r w:rsidR="005D47F7">
              <w:t>um ang</w:t>
            </w:r>
            <w:r w:rsidR="005D47F7">
              <w:t>e</w:t>
            </w:r>
            <w:r w:rsidR="005D47F7">
              <w:t xml:space="preserve">gebene Anzahl Wochen </w:t>
            </w:r>
            <w:r>
              <w:t>verlängert</w:t>
            </w:r>
          </w:p>
        </w:tc>
      </w:tr>
      <w:tr w:rsidR="00A67456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A67456" w:rsidRDefault="00A67456" w:rsidP="00F25F62">
            <w:pPr>
              <w:jc w:val="center"/>
            </w:pPr>
            <w:r>
              <w:t>7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A67456" w:rsidRDefault="005D47F7" w:rsidP="00F25F62">
            <w:pPr>
              <w:jc w:val="center"/>
            </w:pPr>
            <w:r>
              <w:t>Ausleihe zurückgeben / abschliessen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A67456" w:rsidRDefault="005D47F7" w:rsidP="00F25F62">
            <w:pPr>
              <w:jc w:val="center"/>
            </w:pPr>
            <w:r>
              <w:t>Auflistung der Ausleihe unter „Vergangene Ausleihen“</w:t>
            </w:r>
          </w:p>
        </w:tc>
      </w:tr>
      <w:tr w:rsidR="005D47F7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8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Restarten des Browsers und erneutes öffnen der Webseite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Benutzer ist ausgeloggt und sieht Login Maske</w:t>
            </w:r>
          </w:p>
        </w:tc>
      </w:tr>
      <w:tr w:rsidR="005D47F7" w:rsidTr="00F25F62">
        <w:trPr>
          <w:trHeight w:val="283"/>
        </w:trPr>
        <w:tc>
          <w:tcPr>
            <w:tcW w:w="1384" w:type="dxa"/>
            <w:shd w:val="clear" w:color="auto" w:fill="auto"/>
            <w:vAlign w:val="center"/>
          </w:tcPr>
          <w:p w:rsidR="005D47F7" w:rsidRDefault="005D47F7" w:rsidP="00F25F62">
            <w:pPr>
              <w:jc w:val="center"/>
            </w:pPr>
            <w:r>
              <w:t>9</w:t>
            </w:r>
          </w:p>
        </w:tc>
        <w:tc>
          <w:tcPr>
            <w:tcW w:w="3716" w:type="dxa"/>
            <w:shd w:val="clear" w:color="auto" w:fill="auto"/>
            <w:vAlign w:val="center"/>
          </w:tcPr>
          <w:p w:rsidR="005D47F7" w:rsidRDefault="00585ADC" w:rsidP="00F25F62">
            <w:pPr>
              <w:jc w:val="center"/>
            </w:pPr>
            <w:r>
              <w:t>Im eingeloggten zustand auf Auslo</w:t>
            </w:r>
            <w:r>
              <w:t>g</w:t>
            </w:r>
            <w:r>
              <w:t>gen drücken</w:t>
            </w:r>
          </w:p>
        </w:tc>
        <w:tc>
          <w:tcPr>
            <w:tcW w:w="4189" w:type="dxa"/>
            <w:shd w:val="clear" w:color="auto" w:fill="auto"/>
            <w:vAlign w:val="center"/>
          </w:tcPr>
          <w:p w:rsidR="005D47F7" w:rsidRDefault="00585ADC" w:rsidP="00F25F62">
            <w:pPr>
              <w:jc w:val="center"/>
            </w:pPr>
            <w:r>
              <w:t>Abmelden aus der Applikation</w:t>
            </w:r>
          </w:p>
        </w:tc>
      </w:tr>
    </w:tbl>
    <w:p w:rsidR="007328ED" w:rsidRDefault="007328ED" w:rsidP="00A67456"/>
    <w:p w:rsidR="00365354" w:rsidRDefault="007328ED" w:rsidP="007328ED">
      <w:pPr>
        <w:pStyle w:val="berschrift2"/>
      </w:pPr>
      <w:r>
        <w:br w:type="page"/>
      </w:r>
      <w:bookmarkStart w:id="21" w:name="_Toc469780384"/>
      <w:r w:rsidR="00365354">
        <w:lastRenderedPageBreak/>
        <w:t>Vorgehens-Reflexion</w:t>
      </w:r>
      <w:bookmarkEnd w:id="21"/>
    </w:p>
    <w:p w:rsidR="005A74F7" w:rsidRDefault="008B6C8F" w:rsidP="005A74F7">
      <w:r>
        <w:t>Da die Dokumentation vor der Umsetzung verfasst wurde, werden sich noch einige Dinge ändern.</w:t>
      </w:r>
    </w:p>
    <w:p w:rsidR="002520CD" w:rsidRDefault="002520CD" w:rsidP="005A74F7">
      <w:r>
        <w:t>Meiner Meinung nach ist es seh von Vorteil ein Projekt nach IPERKA zu richten.</w:t>
      </w:r>
    </w:p>
    <w:p w:rsidR="002520CD" w:rsidRDefault="002520CD" w:rsidP="005A74F7">
      <w:r>
        <w:t>Die Phase des Informierens habe ich im Teil der Analyse, der Ausgangslage und den Ramenbedi</w:t>
      </w:r>
      <w:r>
        <w:t>n</w:t>
      </w:r>
      <w:r>
        <w:t>gungen u</w:t>
      </w:r>
      <w:r>
        <w:t>n</w:t>
      </w:r>
      <w:r>
        <w:t>tergebracht.</w:t>
      </w:r>
      <w:r w:rsidR="00326816">
        <w:br/>
      </w:r>
      <w:r>
        <w:t xml:space="preserve">Die Planung und Entscheidungen die ich </w:t>
      </w:r>
      <w:r w:rsidR="00326816">
        <w:t>tr</w:t>
      </w:r>
      <w:r>
        <w:t>af, spiegeln sich im Rest dieses Dokumentes wieder.</w:t>
      </w:r>
    </w:p>
    <w:p w:rsidR="002520CD" w:rsidRDefault="00326816" w:rsidP="005A74F7">
      <w:r>
        <w:t xml:space="preserve">Das Realisieren wird nach Terminplanung erfolgen und vorraussichtlich am Wochenende des 17.12 mit der finalen Version abgeschlossen. </w:t>
      </w:r>
      <w:r w:rsidR="00C076AE">
        <w:t>Die Kontrolle wird mittels Testfällen nicht nur nach sondern auch wärend der Realisierung durchgeführt. Es ist wichtig Tests nach jeder veränderung durch zu führen um ungewollte N</w:t>
      </w:r>
      <w:r w:rsidR="00C076AE">
        <w:t>e</w:t>
      </w:r>
      <w:r w:rsidR="00C076AE">
        <w:t>benwirkungen zu minimieren.</w:t>
      </w:r>
    </w:p>
    <w:p w:rsidR="008B6C8F" w:rsidRPr="005A74F7" w:rsidRDefault="008B6C8F" w:rsidP="005A74F7"/>
    <w:p w:rsidR="00365354" w:rsidRDefault="00D57E8E" w:rsidP="00365354">
      <w:pPr>
        <w:pStyle w:val="berschrift1"/>
      </w:pPr>
      <w:r>
        <w:br w:type="page"/>
      </w:r>
      <w:bookmarkStart w:id="22" w:name="_Toc469780385"/>
      <w:r w:rsidR="00365354">
        <w:lastRenderedPageBreak/>
        <w:t>Konzeption</w:t>
      </w:r>
      <w:bookmarkEnd w:id="22"/>
    </w:p>
    <w:p w:rsidR="007C12AA" w:rsidRDefault="00BC16AC" w:rsidP="007C12AA">
      <w:pPr>
        <w:pStyle w:val="berschrift2"/>
      </w:pPr>
      <w:r>
        <w:rPr>
          <w:noProof/>
        </w:rPr>
        <w:pict>
          <v:shape id="_x0000_s1042" type="#_x0000_t75" style="position:absolute;left:0;text-align:left;margin-left:.3pt;margin-top:37.35pt;width:397.25pt;height:583.45pt;z-index:7;visibility:visible">
            <v:imagedata r:id="rId22" o:title=""/>
            <w10:wrap type="topAndBottom"/>
          </v:shape>
        </w:pict>
      </w:r>
      <w:bookmarkStart w:id="23" w:name="_Toc469780386"/>
      <w:r w:rsidR="00365354">
        <w:t>Entwurf der Funktionalität</w:t>
      </w:r>
      <w:bookmarkEnd w:id="23"/>
    </w:p>
    <w:p w:rsidR="007C12AA" w:rsidRDefault="007C12AA" w:rsidP="007C12AA"/>
    <w:p w:rsidR="007C12AA" w:rsidRDefault="007C12AA" w:rsidP="007C12AA"/>
    <w:p w:rsidR="007C12AA" w:rsidRDefault="007C12AA" w:rsidP="007C12AA"/>
    <w:p w:rsidR="007C12AA" w:rsidRDefault="007C12AA" w:rsidP="007C12AA">
      <w:r>
        <w:br w:type="page"/>
      </w:r>
      <w:r w:rsidR="00BC16AC">
        <w:rPr>
          <w:noProof/>
        </w:rPr>
        <w:lastRenderedPageBreak/>
        <w:pict>
          <v:shape id="_x0000_s1043" type="#_x0000_t75" style="position:absolute;margin-left:-.75pt;margin-top:.1pt;width:397.35pt;height:669.75pt;z-index:8;visibility:visible">
            <v:imagedata r:id="rId23" o:title=""/>
            <w10:wrap type="topAndBottom"/>
          </v:shape>
        </w:pict>
      </w:r>
      <w:r>
        <w:br w:type="page"/>
      </w:r>
    </w:p>
    <w:p w:rsidR="007C12AA" w:rsidRDefault="00365354" w:rsidP="007C12AA">
      <w:pPr>
        <w:pStyle w:val="berschrift2"/>
      </w:pPr>
      <w:bookmarkStart w:id="24" w:name="_Toc469780387"/>
      <w:r>
        <w:t>Realisierungskonzept</w:t>
      </w:r>
      <w:bookmarkEnd w:id="24"/>
    </w:p>
    <w:p w:rsidR="00EF156A" w:rsidRDefault="00091EC4" w:rsidP="00EF156A">
      <w:r>
        <w:t>Nachfolgend werden die Mockups aufgeführt. Die Mockups dienen nur zur generellen Orientierung.</w:t>
      </w:r>
    </w:p>
    <w:p w:rsidR="00091EC4" w:rsidRDefault="00091EC4" w:rsidP="00EF156A">
      <w:r>
        <w:t>Die Realisierte Applikation wird mit sicherheit von den Mockups abweichen, aber die grunsätzliche Konzept</w:t>
      </w:r>
      <w:r>
        <w:t>i</w:t>
      </w:r>
      <w:r>
        <w:t xml:space="preserve">on bleibt dieslbige. </w:t>
      </w:r>
    </w:p>
    <w:p w:rsidR="00830168" w:rsidRDefault="00830168" w:rsidP="00830168">
      <w:pPr>
        <w:pStyle w:val="berschrift2"/>
      </w:pPr>
      <w:bookmarkStart w:id="25" w:name="_Toc469780388"/>
      <w:r>
        <w:t>Login Maske</w:t>
      </w:r>
      <w:bookmarkEnd w:id="25"/>
    </w:p>
    <w:p w:rsidR="00830168" w:rsidRDefault="009C7F7D" w:rsidP="00EF156A">
      <w:r>
        <w:pict>
          <v:shape id="_x0000_i1025" type="#_x0000_t75" style="width:453pt;height:342pt">
            <v:imagedata r:id="rId24" o:title=""/>
          </v:shape>
        </w:pict>
      </w:r>
    </w:p>
    <w:p w:rsidR="00830168" w:rsidRDefault="00830168" w:rsidP="00830168">
      <w:pPr>
        <w:pStyle w:val="berschrift2"/>
      </w:pPr>
      <w:bookmarkStart w:id="26" w:name="_Toc469780389"/>
      <w:r>
        <w:lastRenderedPageBreak/>
        <w:t>Registreren Maske</w:t>
      </w:r>
      <w:bookmarkEnd w:id="26"/>
    </w:p>
    <w:p w:rsidR="00830168" w:rsidRDefault="009C7F7D" w:rsidP="00830168">
      <w:r>
        <w:pict>
          <v:shape id="_x0000_i1026" type="#_x0000_t75" style="width:453pt;height:501.75pt">
            <v:imagedata r:id="rId25" o:title=""/>
          </v:shape>
        </w:pict>
      </w:r>
    </w:p>
    <w:p w:rsidR="00816895" w:rsidRDefault="00816895" w:rsidP="00816895">
      <w:pPr>
        <w:pStyle w:val="berschrift2"/>
      </w:pPr>
      <w:bookmarkStart w:id="27" w:name="_Toc469780390"/>
      <w:r>
        <w:lastRenderedPageBreak/>
        <w:t>Meine Ausleihen</w:t>
      </w:r>
      <w:bookmarkEnd w:id="27"/>
    </w:p>
    <w:p w:rsidR="00816895" w:rsidRDefault="009C7F7D" w:rsidP="00816895">
      <w:r>
        <w:pict>
          <v:shape id="_x0000_i1027" type="#_x0000_t75" style="width:453pt;height:397.5pt">
            <v:imagedata r:id="rId26" o:title=""/>
          </v:shape>
        </w:pict>
      </w:r>
    </w:p>
    <w:p w:rsidR="00816895" w:rsidRDefault="00816895" w:rsidP="00816895">
      <w:pPr>
        <w:pStyle w:val="berschrift2"/>
      </w:pPr>
      <w:bookmarkStart w:id="28" w:name="_Toc469780391"/>
      <w:r>
        <w:lastRenderedPageBreak/>
        <w:t>Mein Profil</w:t>
      </w:r>
      <w:bookmarkEnd w:id="28"/>
    </w:p>
    <w:p w:rsidR="00816895" w:rsidRPr="00816895" w:rsidRDefault="009C7F7D" w:rsidP="00816895">
      <w:r>
        <w:pict>
          <v:shape id="_x0000_i1028" type="#_x0000_t75" style="width:453.75pt;height:499.5pt">
            <v:imagedata r:id="rId27" o:title=""/>
          </v:shape>
        </w:pict>
      </w:r>
    </w:p>
    <w:p w:rsidR="00365354" w:rsidRDefault="00BC234E" w:rsidP="00365354">
      <w:pPr>
        <w:pStyle w:val="berschrift2"/>
      </w:pPr>
      <w:r>
        <w:br w:type="page"/>
      </w:r>
      <w:bookmarkStart w:id="29" w:name="_Toc469780392"/>
      <w:r w:rsidR="00365354">
        <w:lastRenderedPageBreak/>
        <w:t>Konzept des Session-Handlings</w:t>
      </w:r>
      <w:bookmarkEnd w:id="29"/>
    </w:p>
    <w:p w:rsidR="005A74F7" w:rsidRDefault="005A74F7" w:rsidP="005A74F7">
      <w:r>
        <w:t>Beim Verbinden mit jeder Seite wird überprüft</w:t>
      </w:r>
      <w:r w:rsidR="0095693B">
        <w:t>,</w:t>
      </w:r>
      <w:r>
        <w:t xml:space="preserve"> ob die User Session Variable</w:t>
      </w:r>
      <w:r w:rsidR="00470422">
        <w:t xml:space="preserve"> mit einem User in der Datenbank übereinstimmt. Falls dies zutrifft, darf der User auf die angeforderte Seite. Falls die D</w:t>
      </w:r>
      <w:r w:rsidR="00470422">
        <w:t>a</w:t>
      </w:r>
      <w:r w:rsidR="00470422">
        <w:t>ten inkorrekt waren, wird der Benutzer auf die Login Seite verwiesen.</w:t>
      </w:r>
    </w:p>
    <w:p w:rsidR="000232E7" w:rsidRPr="005A74F7" w:rsidRDefault="000232E7" w:rsidP="005A74F7">
      <w:r>
        <w:t>Die Session wird beim Schliessen des Browsers zerstört / gelöscht.</w:t>
      </w:r>
    </w:p>
    <w:p w:rsidR="00365354" w:rsidRDefault="00365354" w:rsidP="00365354">
      <w:pPr>
        <w:pStyle w:val="berschrift2"/>
      </w:pPr>
      <w:bookmarkStart w:id="30" w:name="_Toc469780393"/>
      <w:r>
        <w:t>Formularprüfung</w:t>
      </w:r>
      <w:bookmarkEnd w:id="30"/>
    </w:p>
    <w:p w:rsidR="000232E7" w:rsidRDefault="000232E7" w:rsidP="000232E7">
      <w:r>
        <w:t>Die Formula</w:t>
      </w:r>
      <w:r w:rsidR="0095693B">
        <w:t xml:space="preserve">rprüfung wird Clientseitig und </w:t>
      </w:r>
      <w:r>
        <w:t>da man dem Client nicht trauen kann, auch Serverseitig durchg</w:t>
      </w:r>
      <w:r>
        <w:t>e</w:t>
      </w:r>
      <w:r>
        <w:t>führt.</w:t>
      </w:r>
      <w:r w:rsidR="006D3241">
        <w:t xml:space="preserve"> Nachfolgend werden die Definitionen zu den bezüglichen Datenfeldern aufgeführt.</w:t>
      </w:r>
    </w:p>
    <w:p w:rsidR="00BF6A01" w:rsidRDefault="00BF6A01" w:rsidP="00BF6A01">
      <w:pPr>
        <w:pStyle w:val="berschrift3"/>
      </w:pPr>
      <w:bookmarkStart w:id="31" w:name="_Toc469780394"/>
      <w:r>
        <w:t>Benutzer</w:t>
      </w:r>
      <w:bookmarkEnd w:id="31"/>
    </w:p>
    <w:p w:rsidR="00BF6A01" w:rsidRDefault="00BF6A01" w:rsidP="00BF6A01">
      <w:r>
        <w:t xml:space="preserve">Vorname: </w:t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Nachname:</w:t>
      </w:r>
      <w:r>
        <w:tab/>
      </w:r>
      <w:r w:rsidR="009945EB">
        <w:t>40</w:t>
      </w:r>
      <w:r>
        <w:t xml:space="preserve"> Zeichen</w:t>
      </w:r>
    </w:p>
    <w:p w:rsidR="009945EB" w:rsidRDefault="00BF6A01" w:rsidP="00BF6A01">
      <w:r>
        <w:t>Email:</w:t>
      </w:r>
      <w:r>
        <w:tab/>
        <w:t xml:space="preserve"> </w:t>
      </w:r>
      <w:r>
        <w:tab/>
        <w:t xml:space="preserve">Überprüfung mittels </w:t>
      </w:r>
      <w:r w:rsidR="0095693B">
        <w:t>r</w:t>
      </w:r>
      <w:r>
        <w:t>egulärem Ausdruck</w:t>
      </w:r>
      <w:r w:rsidR="00E44D70">
        <w:t xml:space="preserve"> </w:t>
      </w:r>
      <w:r w:rsidR="0095693B">
        <w:t>m</w:t>
      </w:r>
      <w:r w:rsidR="00E44D70">
        <w:t>ax</w:t>
      </w:r>
      <w:r w:rsidR="0095693B">
        <w:t>.</w:t>
      </w:r>
      <w:r w:rsidR="00E44D70">
        <w:t xml:space="preserve"> 10</w:t>
      </w:r>
      <w:r w:rsidR="009945EB">
        <w:t>0 Zeichen</w:t>
      </w:r>
    </w:p>
    <w:p w:rsidR="009945EB" w:rsidRDefault="00DB4523" w:rsidP="00BF6A01">
      <w:r>
        <w:t>Passwort:</w:t>
      </w:r>
      <w:r>
        <w:tab/>
        <w:t>Zwischen 8</w:t>
      </w:r>
      <w:r w:rsidR="009945EB">
        <w:t xml:space="preserve"> und 64 Zeichen</w:t>
      </w:r>
    </w:p>
    <w:p w:rsidR="00BF6A01" w:rsidRDefault="007510F2" w:rsidP="00BF6A01">
      <w:r>
        <w:t>PLZ</w:t>
      </w:r>
      <w:r w:rsidR="00BF6A01">
        <w:t>:</w:t>
      </w:r>
      <w:r w:rsidR="00BF6A01">
        <w:tab/>
      </w:r>
      <w:r w:rsidR="00BF6A01">
        <w:tab/>
      </w:r>
      <w:r w:rsidR="009945EB">
        <w:t>4</w:t>
      </w:r>
      <w:r w:rsidR="00BF6A01">
        <w:t xml:space="preserve"> Zeichen</w:t>
      </w:r>
    </w:p>
    <w:p w:rsidR="00BF6A01" w:rsidRDefault="00BF6A01" w:rsidP="00BF6A01">
      <w:r>
        <w:t>Ort:</w:t>
      </w:r>
      <w:r>
        <w:tab/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Strasse:</w:t>
      </w:r>
      <w:r>
        <w:tab/>
      </w:r>
      <w:r>
        <w:tab/>
      </w:r>
      <w:r w:rsidR="009945EB">
        <w:t>40</w:t>
      </w:r>
      <w:r>
        <w:t xml:space="preserve"> Zeichen</w:t>
      </w:r>
    </w:p>
    <w:p w:rsidR="00BF6A01" w:rsidRDefault="00BF6A01" w:rsidP="00BF6A01">
      <w:r>
        <w:t>Hausnummer:</w:t>
      </w:r>
      <w:r>
        <w:tab/>
        <w:t>20 Zeichen</w:t>
      </w:r>
    </w:p>
    <w:p w:rsidR="00BF6A01" w:rsidRPr="006D3241" w:rsidRDefault="0076388A" w:rsidP="00BF6A01">
      <w:r>
        <w:t>Telefonnummer:</w:t>
      </w:r>
      <w:r w:rsidR="0095693B">
        <w:t xml:space="preserve"> 20 Zeichen</w:t>
      </w:r>
    </w:p>
    <w:p w:rsidR="00365354" w:rsidRDefault="00365354" w:rsidP="00365354">
      <w:pPr>
        <w:pStyle w:val="berschrift2"/>
      </w:pPr>
      <w:bookmarkStart w:id="32" w:name="_Toc469780395"/>
      <w:r>
        <w:t>Testkonzept</w:t>
      </w:r>
      <w:bookmarkEnd w:id="32"/>
    </w:p>
    <w:p w:rsidR="005839CF" w:rsidRPr="005839CF" w:rsidRDefault="005839CF" w:rsidP="005839CF">
      <w:r>
        <w:t>Die Anfangs definierten Tests werden fortlaufend durchgeführt um zu gewährleisten das Änderu</w:t>
      </w:r>
      <w:r>
        <w:t>n</w:t>
      </w:r>
      <w:r>
        <w:t>gen an den einen Funktionen keine negativen / ungewollte Folgen auf andere Funktionalitäten h</w:t>
      </w:r>
      <w:r>
        <w:t>a</w:t>
      </w:r>
      <w:r>
        <w:t>ben.</w:t>
      </w:r>
    </w:p>
    <w:p w:rsidR="00365354" w:rsidRDefault="00365354" w:rsidP="00365354">
      <w:pPr>
        <w:pStyle w:val="berschrift2"/>
      </w:pPr>
      <w:bookmarkStart w:id="33" w:name="_Toc469780396"/>
      <w:r>
        <w:t>Sicherheitsrelevante Anforderungen</w:t>
      </w:r>
      <w:bookmarkEnd w:id="33"/>
    </w:p>
    <w:p w:rsidR="005E7660" w:rsidRDefault="005E7660" w:rsidP="005E7660">
      <w:r>
        <w:t>Es wird empfohlen die Datenübertragung nur mittels H</w:t>
      </w:r>
      <w:r w:rsidR="0095693B">
        <w:t>TTPS durch</w:t>
      </w:r>
      <w:r w:rsidR="0089019B">
        <w:t>zuführen. Dies wird impleme</w:t>
      </w:r>
      <w:r w:rsidR="0089019B">
        <w:t>n</w:t>
      </w:r>
      <w:r w:rsidR="0089019B">
        <w:t xml:space="preserve">tiert sobald die Applikation </w:t>
      </w:r>
      <w:r w:rsidR="0095693B">
        <w:t>Produktivgeschalten wird</w:t>
      </w:r>
      <w:r w:rsidR="0089019B">
        <w:t xml:space="preserve">. </w:t>
      </w:r>
    </w:p>
    <w:p w:rsidR="007803D5" w:rsidRDefault="007803D5" w:rsidP="005E7660">
      <w:r>
        <w:t>Das Passwort wird in jedem Fall verhashed in der Datenbank gespeichert.</w:t>
      </w:r>
    </w:p>
    <w:p w:rsidR="007D4C8B" w:rsidRDefault="007D4C8B" w:rsidP="007D4C8B">
      <w:pPr>
        <w:pStyle w:val="berschrift1"/>
      </w:pPr>
      <w:r>
        <w:br w:type="page"/>
      </w:r>
      <w:bookmarkStart w:id="34" w:name="_Toc469780397"/>
      <w:r>
        <w:lastRenderedPageBreak/>
        <w:t>Quellenverzeichniss</w:t>
      </w:r>
      <w:bookmarkEnd w:id="34"/>
    </w:p>
    <w:p w:rsidR="007D4C8B" w:rsidRPr="007D4C8B" w:rsidRDefault="001B724B" w:rsidP="007D4C8B">
      <w:r>
        <w:t xml:space="preserve">Titelbild: </w:t>
      </w:r>
      <w:hyperlink r:id="rId28" w:history="1">
        <w:r w:rsidRPr="00BF4957">
          <w:rPr>
            <w:rStyle w:val="Hyperlink"/>
          </w:rPr>
          <w:t>https://www.oxfordwebapps.co.uk/services/web-application-development</w:t>
        </w:r>
      </w:hyperlink>
      <w:r>
        <w:t xml:space="preserve"> (12.12.2016)</w:t>
      </w:r>
    </w:p>
    <w:sectPr w:rsidR="007D4C8B" w:rsidRPr="007D4C8B" w:rsidSect="00FF1DD6">
      <w:headerReference w:type="default" r:id="rId29"/>
      <w:footerReference w:type="default" r:id="rId30"/>
      <w:pgSz w:w="11907" w:h="16840" w:code="9"/>
      <w:pgMar w:top="1701" w:right="850" w:bottom="850" w:left="1984" w:header="567" w:footer="454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C5A" w:rsidRDefault="005C2C5A">
      <w:r>
        <w:separator/>
      </w:r>
    </w:p>
  </w:endnote>
  <w:endnote w:type="continuationSeparator" w:id="0">
    <w:p w:rsidR="005C2C5A" w:rsidRDefault="005C2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 Next Com">
    <w:altName w:val="Corbel"/>
    <w:charset w:val="00"/>
    <w:family w:val="swiss"/>
    <w:pitch w:val="variable"/>
    <w:sig w:usb0="00000001" w:usb1="5000204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37047D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2835" w:type="dxa"/>
      <w:jc w:val="right"/>
      <w:tblLayout w:type="fixed"/>
      <w:tblCellMar>
        <w:left w:w="0" w:type="dxa"/>
        <w:right w:w="0" w:type="dxa"/>
      </w:tblCellMar>
      <w:tblLook w:val="0000"/>
    </w:tblPr>
    <w:tblGrid>
      <w:gridCol w:w="2835"/>
    </w:tblGrid>
    <w:tr w:rsidR="0037047D" w:rsidRPr="00C547DC">
      <w:trPr>
        <w:jc w:val="right"/>
      </w:trPr>
      <w:tc>
        <w:tcPr>
          <w:tcW w:w="2835" w:type="dxa"/>
        </w:tcPr>
        <w:p w:rsidR="0037047D" w:rsidRPr="00390F40" w:rsidRDefault="00BC16AC" w:rsidP="00A67456">
          <w:pPr>
            <w:jc w:val="right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"VDE_FirmaURL"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www.raiffeisen.ch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37047D" w:rsidP="00A67456">
    <w:pPr>
      <w:pStyle w:val="Fuzeile"/>
      <w:tabs>
        <w:tab w:val="center" w:pos="5954"/>
      </w:tabs>
    </w:pPr>
    <w:r>
      <w:rPr>
        <w:rFonts w:cs="Arial"/>
        <w:lang w:val="de-DE"/>
      </w:rPr>
      <w:t>©</w:t>
    </w:r>
    <w:r>
      <w:rPr>
        <w:lang w:val="de-DE"/>
      </w:rPr>
      <w:t xml:space="preserve"> </w:t>
    </w:r>
    <w:r w:rsidR="00BC16AC">
      <w:fldChar w:fldCharType="begin"/>
    </w:r>
    <w:r>
      <w:instrText xml:space="preserve"> DATE \@ "yyyy" </w:instrText>
    </w:r>
    <w:r w:rsidR="00BC16AC">
      <w:fldChar w:fldCharType="separate"/>
    </w:r>
    <w:r w:rsidR="009C7F7D">
      <w:rPr>
        <w:noProof/>
      </w:rPr>
      <w:t>2016</w:t>
    </w:r>
    <w:r w:rsidR="00BC16AC">
      <w:fldChar w:fldCharType="end"/>
    </w:r>
    <w:r>
      <w:rPr>
        <w:lang w:val="de-DE"/>
      </w:rPr>
      <w:t xml:space="preserve"> </w:t>
    </w:r>
    <w:r w:rsidR="00BC16AC">
      <w:rPr>
        <w:lang w:val="en-GB"/>
      </w:rPr>
      <w:fldChar w:fldCharType="begin"/>
    </w:r>
    <w:r>
      <w:rPr>
        <w:lang w:val="de-DE"/>
      </w:rPr>
      <w:instrText xml:space="preserve"> DOCPROPERTY "VDE_Firma" </w:instrText>
    </w:r>
    <w:r w:rsidR="00BC16AC">
      <w:rPr>
        <w:lang w:val="en-GB"/>
      </w:rPr>
      <w:fldChar w:fldCharType="separate"/>
    </w:r>
    <w:r w:rsidR="00FF1DD6">
      <w:rPr>
        <w:lang w:val="de-DE"/>
      </w:rPr>
      <w:t>Raiffeisen Schweiz</w:t>
    </w:r>
    <w:r w:rsidR="00BC16AC">
      <w:rPr>
        <w:lang w:val="en-GB"/>
      </w:rPr>
      <w:fldChar w:fldCharType="end"/>
    </w:r>
    <w:r>
      <w:rPr>
        <w:lang w:val="de-DE"/>
      </w:rPr>
      <w:t>, a</w:t>
    </w:r>
    <w:r>
      <w:t>lle Rechte vorbehalten</w:t>
    </w:r>
    <w:r>
      <w:tab/>
    </w:r>
    <w:r w:rsidR="00BC16AC" w:rsidRPr="00A14305">
      <w:rPr>
        <w:b/>
      </w:rPr>
      <w:fldChar w:fldCharType="begin"/>
    </w:r>
    <w:r w:rsidRPr="00A14305">
      <w:rPr>
        <w:b/>
      </w:rPr>
      <w:instrText xml:space="preserve"> DOCPROPERTY "VDE_Klassifikation" </w:instrText>
    </w:r>
    <w:r w:rsidR="00BC16AC" w:rsidRPr="00A14305">
      <w:rPr>
        <w:b/>
      </w:rPr>
      <w:fldChar w:fldCharType="separate"/>
    </w:r>
    <w:r w:rsidR="00FF1DD6">
      <w:rPr>
        <w:b/>
      </w:rPr>
      <w:t>ÖFFENTLICH</w:t>
    </w:r>
    <w:r w:rsidR="00BC16AC" w:rsidRPr="00A14305">
      <w:rPr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37047D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0" w:type="auto"/>
      <w:jc w:val="right"/>
      <w:tblCellMar>
        <w:left w:w="0" w:type="dxa"/>
        <w:right w:w="0" w:type="dxa"/>
      </w:tblCellMar>
      <w:tblLook w:val="0000"/>
    </w:tblPr>
    <w:tblGrid>
      <w:gridCol w:w="1303"/>
    </w:tblGrid>
    <w:tr w:rsidR="0037047D" w:rsidRPr="00C547DC">
      <w:trPr>
        <w:cantSplit/>
        <w:jc w:val="right"/>
      </w:trPr>
      <w:tc>
        <w:tcPr>
          <w:tcW w:w="1303" w:type="dxa"/>
        </w:tcPr>
        <w:p w:rsidR="0037047D" w:rsidRPr="00390F40" w:rsidRDefault="0037047D" w:rsidP="00A67456">
          <w:pPr>
            <w:jc w:val="right"/>
            <w:rPr>
              <w:sz w:val="16"/>
            </w:rPr>
          </w:pPr>
          <w:r w:rsidRPr="00390F40">
            <w:rPr>
              <w:sz w:val="16"/>
            </w:rPr>
            <w:t xml:space="preserve">Seite </w:t>
          </w:r>
          <w:r w:rsidR="00BC16AC"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PAGE </w:instrText>
          </w:r>
          <w:r w:rsidR="00BC16AC" w:rsidRPr="00390F40">
            <w:rPr>
              <w:sz w:val="16"/>
            </w:rPr>
            <w:fldChar w:fldCharType="separate"/>
          </w:r>
          <w:r w:rsidR="00B327AF">
            <w:rPr>
              <w:noProof/>
              <w:sz w:val="16"/>
            </w:rPr>
            <w:t>2</w:t>
          </w:r>
          <w:r w:rsidR="00BC16AC" w:rsidRPr="00390F40">
            <w:rPr>
              <w:sz w:val="16"/>
            </w:rPr>
            <w:fldChar w:fldCharType="end"/>
          </w:r>
          <w:r w:rsidRPr="00390F40">
            <w:rPr>
              <w:sz w:val="16"/>
            </w:rPr>
            <w:t>/</w:t>
          </w:r>
          <w:r w:rsidR="00BC16AC" w:rsidRPr="00390F40">
            <w:rPr>
              <w:sz w:val="16"/>
            </w:rPr>
            <w:fldChar w:fldCharType="begin"/>
          </w:r>
          <w:r w:rsidRPr="00390F40">
            <w:rPr>
              <w:sz w:val="16"/>
            </w:rPr>
            <w:instrText xml:space="preserve"> NUMPAGES </w:instrText>
          </w:r>
          <w:r w:rsidR="00BC16AC" w:rsidRPr="00390F40">
            <w:rPr>
              <w:sz w:val="16"/>
            </w:rPr>
            <w:fldChar w:fldCharType="separate"/>
          </w:r>
          <w:r w:rsidR="00B327AF">
            <w:rPr>
              <w:noProof/>
              <w:sz w:val="16"/>
            </w:rPr>
            <w:t>16</w:t>
          </w:r>
          <w:r w:rsidR="00BC16AC" w:rsidRPr="00390F40">
            <w:rPr>
              <w:sz w:val="16"/>
            </w:rPr>
            <w:fldChar w:fldCharType="end"/>
          </w:r>
        </w:p>
      </w:tc>
    </w:tr>
  </w:tbl>
  <w:p w:rsidR="0037047D" w:rsidRDefault="00BC16AC" w:rsidP="00A67456">
    <w:pPr>
      <w:pStyle w:val="Fuzeile"/>
      <w:tabs>
        <w:tab w:val="center" w:pos="4253"/>
        <w:tab w:val="right" w:pos="8647"/>
      </w:tabs>
    </w:pPr>
    <w:fldSimple w:instr=" DOCPROPERTY &quot;VDE_Erstelldatum&quot; ">
      <w:r w:rsidR="00FF1DD6">
        <w:t>12.12.2016</w:t>
      </w:r>
    </w:fldSimple>
    <w:r w:rsidR="0037047D">
      <w:t>/</w:t>
    </w:r>
    <w:fldSimple w:instr=" DOCPROPERTY &quot;VDE_Kuerzel&quot; ">
      <w:r w:rsidR="00FF1DD6">
        <w:t>uex8031</w:t>
      </w:r>
    </w:fldSimple>
    <w:r w:rsidR="0037047D">
      <w:tab/>
    </w:r>
    <w:r w:rsidRPr="008715F2">
      <w:rPr>
        <w:b/>
      </w:rPr>
      <w:fldChar w:fldCharType="begin"/>
    </w:r>
    <w:r w:rsidR="0037047D" w:rsidRPr="008715F2">
      <w:rPr>
        <w:b/>
      </w:rPr>
      <w:instrText xml:space="preserve"> DOCPROPERTY "VDE_Klassifikation" </w:instrText>
    </w:r>
    <w:r w:rsidRPr="008715F2">
      <w:rPr>
        <w:b/>
      </w:rPr>
      <w:fldChar w:fldCharType="separate"/>
    </w:r>
    <w:r w:rsidR="00FF1DD6">
      <w:rPr>
        <w:b/>
      </w:rPr>
      <w:t>ÖFFENTLICH</w:t>
    </w:r>
    <w:r w:rsidRPr="008715F2">
      <w:rPr>
        <w:b/>
      </w:rPr>
      <w:fldChar w:fldCharType="end"/>
    </w:r>
    <w:r w:rsidR="0037047D">
      <w:tab/>
    </w:r>
    <w:r w:rsidR="0037047D">
      <w:rPr>
        <w:rFonts w:cs="Arial"/>
      </w:rPr>
      <w:t>©</w:t>
    </w:r>
    <w:r w:rsidR="0037047D">
      <w:t xml:space="preserve"> </w:t>
    </w:r>
    <w:r>
      <w:fldChar w:fldCharType="begin"/>
    </w:r>
    <w:r w:rsidR="0037047D">
      <w:instrText xml:space="preserve"> DATE \@ "yyyy" </w:instrText>
    </w:r>
    <w:r>
      <w:fldChar w:fldCharType="separate"/>
    </w:r>
    <w:r w:rsidR="009C7F7D">
      <w:rPr>
        <w:noProof/>
      </w:rPr>
      <w:t>2016</w:t>
    </w:r>
    <w:r>
      <w:fldChar w:fldCharType="end"/>
    </w:r>
    <w:r w:rsidR="0037047D">
      <w:t xml:space="preserve"> </w:t>
    </w:r>
    <w:fldSimple w:instr=" DOCPROPERTY &quot;VDE_Firma&quot; ">
      <w:r w:rsidR="00FF1DD6">
        <w:t>Raiffeisen Schweiz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0" w:type="auto"/>
      <w:jc w:val="right"/>
      <w:tblCellMar>
        <w:left w:w="0" w:type="dxa"/>
        <w:right w:w="0" w:type="dxa"/>
      </w:tblCellMar>
      <w:tblLook w:val="0000"/>
    </w:tblPr>
    <w:tblGrid>
      <w:gridCol w:w="1303"/>
    </w:tblGrid>
    <w:tr w:rsidR="0037047D">
      <w:trPr>
        <w:cantSplit/>
        <w:jc w:val="right"/>
      </w:trPr>
      <w:tc>
        <w:tcPr>
          <w:tcW w:w="1303" w:type="dxa"/>
        </w:tcPr>
        <w:p w:rsidR="0037047D" w:rsidRDefault="0037047D">
          <w:pPr>
            <w:jc w:val="right"/>
            <w:rPr>
              <w:sz w:val="16"/>
            </w:rPr>
          </w:pPr>
          <w:r>
            <w:rPr>
              <w:sz w:val="16"/>
            </w:rPr>
            <w:t xml:space="preserve">Seite </w:t>
          </w:r>
          <w:r w:rsidR="00BC16AC"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</w:instrText>
          </w:r>
          <w:r w:rsidR="00BC16AC">
            <w:rPr>
              <w:sz w:val="16"/>
            </w:rPr>
            <w:fldChar w:fldCharType="separate"/>
          </w:r>
          <w:r w:rsidR="00B327AF">
            <w:rPr>
              <w:noProof/>
              <w:sz w:val="16"/>
            </w:rPr>
            <w:t>4</w:t>
          </w:r>
          <w:r w:rsidR="00BC16AC">
            <w:rPr>
              <w:sz w:val="16"/>
            </w:rPr>
            <w:fldChar w:fldCharType="end"/>
          </w:r>
          <w:r>
            <w:rPr>
              <w:sz w:val="16"/>
            </w:rPr>
            <w:t>/</w:t>
          </w:r>
          <w:r w:rsidR="00BC16AC"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</w:instrText>
          </w:r>
          <w:r w:rsidR="00BC16AC">
            <w:rPr>
              <w:sz w:val="16"/>
            </w:rPr>
            <w:fldChar w:fldCharType="separate"/>
          </w:r>
          <w:r w:rsidR="00B327AF">
            <w:rPr>
              <w:noProof/>
              <w:sz w:val="16"/>
            </w:rPr>
            <w:t>16</w:t>
          </w:r>
          <w:r w:rsidR="00BC16AC">
            <w:rPr>
              <w:sz w:val="16"/>
            </w:rPr>
            <w:fldChar w:fldCharType="end"/>
          </w:r>
        </w:p>
      </w:tc>
    </w:tr>
  </w:tbl>
  <w:p w:rsidR="0037047D" w:rsidRDefault="00BC16AC" w:rsidP="00A14305">
    <w:pPr>
      <w:tabs>
        <w:tab w:val="center" w:pos="3686"/>
        <w:tab w:val="right" w:pos="7800"/>
      </w:tabs>
      <w:ind w:left="-851"/>
      <w:rPr>
        <w:sz w:val="16"/>
      </w:rPr>
    </w:pPr>
    <w:r>
      <w:rPr>
        <w:sz w:val="16"/>
      </w:rPr>
      <w:fldChar w:fldCharType="begin"/>
    </w:r>
    <w:r w:rsidR="0037047D">
      <w:rPr>
        <w:sz w:val="16"/>
      </w:rPr>
      <w:instrText xml:space="preserve"> DOCPROPERTY "VDE_Erstelldatum" </w:instrText>
    </w:r>
    <w:r>
      <w:rPr>
        <w:sz w:val="16"/>
      </w:rPr>
      <w:fldChar w:fldCharType="separate"/>
    </w:r>
    <w:r w:rsidR="00FF1DD6">
      <w:rPr>
        <w:sz w:val="16"/>
      </w:rPr>
      <w:t>12.12.2016</w:t>
    </w:r>
    <w:r>
      <w:rPr>
        <w:sz w:val="16"/>
      </w:rPr>
      <w:fldChar w:fldCharType="end"/>
    </w:r>
    <w:r w:rsidR="0037047D">
      <w:rPr>
        <w:sz w:val="16"/>
      </w:rPr>
      <w:t>/</w:t>
    </w:r>
    <w:r>
      <w:rPr>
        <w:sz w:val="16"/>
      </w:rPr>
      <w:fldChar w:fldCharType="begin"/>
    </w:r>
    <w:r w:rsidR="0037047D">
      <w:rPr>
        <w:sz w:val="16"/>
      </w:rPr>
      <w:instrText xml:space="preserve"> DOCPROPERTY "VDE_Kuerzel" </w:instrText>
    </w:r>
    <w:r>
      <w:rPr>
        <w:sz w:val="16"/>
      </w:rPr>
      <w:fldChar w:fldCharType="separate"/>
    </w:r>
    <w:r w:rsidR="00FF1DD6">
      <w:rPr>
        <w:sz w:val="16"/>
      </w:rPr>
      <w:t>uex8031</w:t>
    </w:r>
    <w:r>
      <w:rPr>
        <w:sz w:val="16"/>
      </w:rPr>
      <w:fldChar w:fldCharType="end"/>
    </w:r>
    <w:r w:rsidR="0037047D">
      <w:rPr>
        <w:sz w:val="16"/>
      </w:rPr>
      <w:tab/>
    </w:r>
    <w:r w:rsidRPr="00A14305">
      <w:rPr>
        <w:b/>
        <w:sz w:val="16"/>
      </w:rPr>
      <w:fldChar w:fldCharType="begin"/>
    </w:r>
    <w:r w:rsidR="0037047D" w:rsidRPr="00A14305">
      <w:rPr>
        <w:b/>
        <w:sz w:val="16"/>
      </w:rPr>
      <w:instrText xml:space="preserve"> DOCPROPERTY "VDE_Klassifikation" </w:instrText>
    </w:r>
    <w:r w:rsidRPr="00A14305">
      <w:rPr>
        <w:b/>
        <w:sz w:val="16"/>
      </w:rPr>
      <w:fldChar w:fldCharType="separate"/>
    </w:r>
    <w:r w:rsidR="00FF1DD6">
      <w:rPr>
        <w:b/>
        <w:sz w:val="16"/>
      </w:rPr>
      <w:t>ÖFFENTLICH</w:t>
    </w:r>
    <w:r w:rsidRPr="00A14305">
      <w:rPr>
        <w:b/>
        <w:sz w:val="16"/>
      </w:rPr>
      <w:fldChar w:fldCharType="end"/>
    </w:r>
    <w:r w:rsidR="0037047D">
      <w:rPr>
        <w:sz w:val="16"/>
      </w:rPr>
      <w:tab/>
    </w:r>
    <w:r w:rsidR="0037047D">
      <w:rPr>
        <w:rFonts w:cs="Arial"/>
        <w:sz w:val="16"/>
      </w:rPr>
      <w:t>©</w:t>
    </w:r>
    <w:r w:rsidR="0037047D">
      <w:rPr>
        <w:sz w:val="16"/>
      </w:rPr>
      <w:t xml:space="preserve"> </w:t>
    </w:r>
    <w:r>
      <w:rPr>
        <w:sz w:val="16"/>
      </w:rPr>
      <w:fldChar w:fldCharType="begin"/>
    </w:r>
    <w:r w:rsidR="0037047D"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9C7F7D">
      <w:rPr>
        <w:noProof/>
        <w:sz w:val="16"/>
      </w:rPr>
      <w:t>2016</w:t>
    </w:r>
    <w:r>
      <w:rPr>
        <w:sz w:val="16"/>
      </w:rPr>
      <w:fldChar w:fldCharType="end"/>
    </w:r>
    <w:r w:rsidR="0037047D">
      <w:rPr>
        <w:sz w:val="16"/>
      </w:rPr>
      <w:t xml:space="preserve"> </w:t>
    </w:r>
    <w:r>
      <w:rPr>
        <w:sz w:val="16"/>
        <w:lang w:val="en-GB"/>
      </w:rPr>
      <w:fldChar w:fldCharType="begin"/>
    </w:r>
    <w:r w:rsidR="0037047D">
      <w:rPr>
        <w:sz w:val="16"/>
      </w:rPr>
      <w:instrText xml:space="preserve"> DOCPROPERTY "VDE_Firma" </w:instrText>
    </w:r>
    <w:r>
      <w:rPr>
        <w:sz w:val="16"/>
        <w:lang w:val="en-GB"/>
      </w:rPr>
      <w:fldChar w:fldCharType="separate"/>
    </w:r>
    <w:r w:rsidR="00FF1DD6">
      <w:rPr>
        <w:sz w:val="16"/>
      </w:rPr>
      <w:t>Raiffeisen Schweiz</w:t>
    </w:r>
    <w:r>
      <w:rPr>
        <w:sz w:val="16"/>
        <w:lang w:val="en-GB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C5A" w:rsidRDefault="005C2C5A">
      <w:r>
        <w:separator/>
      </w:r>
    </w:p>
  </w:footnote>
  <w:footnote w:type="continuationSeparator" w:id="0">
    <w:p w:rsidR="005C2C5A" w:rsidRDefault="005C2C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37047D">
    <w:pPr>
      <w:pStyle w:val="Kopfzeile"/>
      <w:spacing w:before="1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9C7F7D">
    <w:r w:rsidRPr="00BC16AC">
      <w:rPr>
        <w:rFonts w:ascii="SimSun"/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79.5pt;height:21.75pt;visibility:visible">
          <v:imagedata r:id="rId1" o:title="" croptop="-36426f"/>
        </v:shape>
      </w:pict>
    </w:r>
  </w:p>
  <w:bookmarkStart w:id="2" w:name="VP_Deckblatt"/>
  <w:bookmarkEnd w:id="2"/>
  <w:p w:rsidR="0037047D" w:rsidRDefault="00BC16AC">
    <w:pPr>
      <w:spacing w:after="2268"/>
      <w:rPr>
        <w:b/>
        <w:bCs/>
      </w:rPr>
    </w:pPr>
    <w:r>
      <w:rPr>
        <w:b/>
        <w:bCs/>
      </w:rPr>
      <w:fldChar w:fldCharType="begin"/>
    </w:r>
    <w:r w:rsidR="0037047D">
      <w:rPr>
        <w:b/>
        <w:bCs/>
      </w:rPr>
      <w:instrText xml:space="preserve"> DOCPROPERTY "VDE_Firma" </w:instrText>
    </w:r>
    <w:r>
      <w:rPr>
        <w:b/>
        <w:bCs/>
      </w:rPr>
      <w:fldChar w:fldCharType="separate"/>
    </w:r>
    <w:r w:rsidR="00FF1DD6">
      <w:rPr>
        <w:b/>
        <w:bCs/>
      </w:rPr>
      <w:t>Raiffeisen Schweiz</w:t>
    </w:r>
    <w:r>
      <w:rPr>
        <w:b/>
        <w:bCs/>
      </w:rPr>
      <w:fldChar w:fldCharType="end"/>
    </w:r>
  </w:p>
  <w:p w:rsidR="0037047D" w:rsidRDefault="00BC16AC">
    <w:pPr>
      <w:spacing w:after="300"/>
      <w:rPr>
        <w:sz w:val="28"/>
      </w:rPr>
    </w:pPr>
    <w:r>
      <w:rPr>
        <w:sz w:val="28"/>
      </w:rPr>
      <w:fldChar w:fldCharType="begin"/>
    </w:r>
    <w:r w:rsidR="0037047D">
      <w:rPr>
        <w:sz w:val="28"/>
      </w:rPr>
      <w:instrText xml:space="preserve"> DOCPROPERTY "VDE_Produkt" </w:instrText>
    </w:r>
    <w:r>
      <w:rPr>
        <w:sz w:val="28"/>
      </w:rPr>
      <w:fldChar w:fldCharType="separate"/>
    </w:r>
    <w:r w:rsidR="00FF1DD6">
      <w:rPr>
        <w:sz w:val="28"/>
      </w:rPr>
      <w:t>Abschluss-Arbeit M133 | INA3b</w:t>
    </w:r>
    <w:r>
      <w:rPr>
        <w:sz w:val="28"/>
      </w:rPr>
      <w:fldChar w:fldCharType="end"/>
    </w:r>
  </w:p>
  <w:p w:rsidR="0037047D" w:rsidRDefault="00BC16AC">
    <w:pPr>
      <w:spacing w:after="300"/>
      <w:rPr>
        <w:sz w:val="40"/>
      </w:rPr>
    </w:pPr>
    <w:r>
      <w:rPr>
        <w:sz w:val="40"/>
        <w:lang w:val="it-IT"/>
      </w:rPr>
      <w:fldChar w:fldCharType="begin"/>
    </w:r>
    <w:r w:rsidR="0037047D">
      <w:rPr>
        <w:sz w:val="40"/>
      </w:rPr>
      <w:instrText xml:space="preserve"> DOCPROPERTY "VDE_Element" </w:instrText>
    </w:r>
    <w:r>
      <w:rPr>
        <w:sz w:val="40"/>
        <w:lang w:val="it-IT"/>
      </w:rPr>
      <w:fldChar w:fldCharType="separate"/>
    </w:r>
    <w:r w:rsidR="00FF1DD6">
      <w:rPr>
        <w:sz w:val="40"/>
      </w:rPr>
      <w:t>Web-Applikation mit SessionHandling realisieren</w:t>
    </w:r>
    <w:r>
      <w:rPr>
        <w:sz w:val="40"/>
        <w:lang w:val="it-IT"/>
      </w:rPr>
      <w:fldChar w:fldCharType="end"/>
    </w:r>
  </w:p>
  <w:p w:rsidR="0037047D" w:rsidRDefault="0037047D">
    <w:pPr>
      <w:pBdr>
        <w:top w:val="single" w:sz="24" w:space="1" w:color="999999"/>
      </w:pBdr>
      <w:jc w:val="right"/>
      <w:rPr>
        <w:spacing w:val="40"/>
      </w:rPr>
    </w:pPr>
  </w:p>
  <w:p w:rsidR="0037047D" w:rsidRDefault="00BC16AC">
    <w:pPr>
      <w:pBdr>
        <w:top w:val="single" w:sz="24" w:space="1" w:color="999999"/>
      </w:pBdr>
      <w:spacing w:after="300"/>
      <w:jc w:val="right"/>
      <w:rPr>
        <w:sz w:val="40"/>
      </w:rPr>
    </w:pPr>
    <w:r>
      <w:rPr>
        <w:sz w:val="40"/>
      </w:rPr>
      <w:fldChar w:fldCharType="begin"/>
    </w:r>
    <w:r w:rsidR="0037047D">
      <w:rPr>
        <w:sz w:val="40"/>
      </w:rPr>
      <w:instrText xml:space="preserve"> DOCPROPERTY "VDE_Dokumentart" </w:instrText>
    </w:r>
    <w:r>
      <w:rPr>
        <w:sz w:val="40"/>
      </w:rPr>
      <w:fldChar w:fldCharType="separate"/>
    </w:r>
    <w:r w:rsidR="00FF1DD6">
      <w:rPr>
        <w:sz w:val="40"/>
      </w:rPr>
      <w:t>Dokumentation</w:t>
    </w:r>
    <w:r>
      <w:rPr>
        <w:sz w:val="4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47D" w:rsidRDefault="0037047D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0" w:type="auto"/>
      <w:tblCellMar>
        <w:left w:w="0" w:type="dxa"/>
        <w:right w:w="0" w:type="dxa"/>
      </w:tblCellMar>
      <w:tblLook w:val="0000"/>
    </w:tblPr>
    <w:tblGrid>
      <w:gridCol w:w="3233"/>
      <w:gridCol w:w="321"/>
      <w:gridCol w:w="1047"/>
    </w:tblGrid>
    <w:tr w:rsidR="0037047D" w:rsidRPr="00C547DC">
      <w:trPr>
        <w:cantSplit/>
      </w:trPr>
      <w:tc>
        <w:tcPr>
          <w:tcW w:w="0" w:type="auto"/>
          <w:noWrap/>
        </w:tcPr>
        <w:p w:rsidR="0037047D" w:rsidRPr="00390F40" w:rsidRDefault="00BC16AC" w:rsidP="00A67456">
          <w:pPr>
            <w:spacing w:before="180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"VDE_Produkt"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Abschluss-Arbeit M133 | INA3b</w:t>
          </w:r>
          <w:r w:rsidRPr="00390F40"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  <w:r w:rsidRPr="00390F40">
            <w:rPr>
              <w:sz w:val="16"/>
            </w:rPr>
            <w:t>          </w:t>
          </w:r>
        </w:p>
      </w:tc>
      <w:tc>
        <w:tcPr>
          <w:tcW w:w="0" w:type="auto"/>
          <w:noWrap/>
        </w:tcPr>
        <w:p w:rsidR="0037047D" w:rsidRPr="00390F40" w:rsidRDefault="00BC16AC" w:rsidP="00A67456">
          <w:pPr>
            <w:spacing w:before="180"/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"VDE_Dokumentart"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Dokumentation</w:t>
          </w:r>
          <w:r w:rsidRPr="00390F40">
            <w:rPr>
              <w:sz w:val="16"/>
            </w:rPr>
            <w:fldChar w:fldCharType="end"/>
          </w:r>
        </w:p>
      </w:tc>
    </w:tr>
    <w:tr w:rsidR="0037047D" w:rsidRPr="00C547DC">
      <w:trPr>
        <w:cantSplit/>
      </w:trPr>
      <w:tc>
        <w:tcPr>
          <w:tcW w:w="0" w:type="auto"/>
          <w:noWrap/>
        </w:tcPr>
        <w:p w:rsidR="0037047D" w:rsidRPr="00390F40" w:rsidRDefault="00BC16AC" w:rsidP="00A67456">
          <w:pPr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"VDE_Element"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Web-Applikation mit SessionHandling realisieren</w:t>
          </w:r>
          <w:r w:rsidRPr="00390F40"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Pr="00390F40" w:rsidRDefault="0037047D" w:rsidP="00A67456">
          <w:pPr>
            <w:rPr>
              <w:sz w:val="16"/>
            </w:rPr>
          </w:pPr>
        </w:p>
      </w:tc>
      <w:tc>
        <w:tcPr>
          <w:tcW w:w="0" w:type="auto"/>
          <w:noWrap/>
        </w:tcPr>
        <w:p w:rsidR="0037047D" w:rsidRPr="00390F40" w:rsidRDefault="00BC16AC" w:rsidP="00A67456">
          <w:pPr>
            <w:rPr>
              <w:sz w:val="16"/>
            </w:rPr>
          </w:pPr>
          <w:r w:rsidRPr="00390F40">
            <w:rPr>
              <w:sz w:val="16"/>
            </w:rPr>
            <w:fldChar w:fldCharType="begin"/>
          </w:r>
          <w:r w:rsidR="0037047D" w:rsidRPr="00390F40">
            <w:rPr>
              <w:sz w:val="16"/>
            </w:rPr>
            <w:instrText xml:space="preserve"> DOCPROPERTY "VDE_Version" </w:instrText>
          </w:r>
          <w:r w:rsidRPr="00390F40">
            <w:rPr>
              <w:sz w:val="16"/>
            </w:rPr>
            <w:fldChar w:fldCharType="separate"/>
          </w:r>
          <w:r w:rsidR="00FF1DD6">
            <w:rPr>
              <w:sz w:val="16"/>
            </w:rPr>
            <w:t>Version 1</w:t>
          </w:r>
          <w:r w:rsidRPr="00390F40">
            <w:rPr>
              <w:sz w:val="16"/>
            </w:rPr>
            <w:fldChar w:fldCharType="end"/>
          </w:r>
        </w:p>
      </w:tc>
    </w:tr>
  </w:tbl>
  <w:p w:rsidR="0037047D" w:rsidRDefault="009C7F7D">
    <w:pPr>
      <w:pStyle w:val="Kopfzeile"/>
    </w:pPr>
    <w:r w:rsidRPr="00BC16AC">
      <w:rPr>
        <w:rFonts w:ascii="SimSun"/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4" o:spid="_x0000_i1030" type="#_x0000_t75" style="width:79.5pt;height:21.75pt;visibility:visible">
          <v:imagedata r:id="rId1" o:title="" croptop="-36426f"/>
        </v:shape>
      </w:pict>
    </w:r>
  </w:p>
  <w:p w:rsidR="0037047D" w:rsidRDefault="00BC16AC">
    <w:pPr>
      <w:pStyle w:val="Kopfzeile"/>
      <w:pBdr>
        <w:bottom w:val="single" w:sz="4" w:space="1" w:color="auto"/>
      </w:pBdr>
    </w:pPr>
    <w:fldSimple w:instr=" DOCPROPERTY &quot;VDE_Firma&quot; ">
      <w:r w:rsidR="00FF1DD6">
        <w:t>Raiffeisen Schweiz</w:t>
      </w:r>
    </w:fldSimple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Spec="right" w:tblpY="1"/>
      <w:tblOverlap w:val="never"/>
      <w:tblW w:w="0" w:type="auto"/>
      <w:tblCellMar>
        <w:left w:w="0" w:type="dxa"/>
        <w:right w:w="0" w:type="dxa"/>
      </w:tblCellMar>
      <w:tblLook w:val="0000"/>
    </w:tblPr>
    <w:tblGrid>
      <w:gridCol w:w="3233"/>
      <w:gridCol w:w="321"/>
      <w:gridCol w:w="1047"/>
    </w:tblGrid>
    <w:tr w:rsidR="0037047D">
      <w:trPr>
        <w:cantSplit/>
      </w:trPr>
      <w:tc>
        <w:tcPr>
          <w:tcW w:w="0" w:type="auto"/>
          <w:noWrap/>
        </w:tcPr>
        <w:p w:rsidR="0037047D" w:rsidRDefault="00BC16AC">
          <w:pPr>
            <w:spacing w:before="180"/>
            <w:rPr>
              <w:sz w:val="16"/>
            </w:rPr>
          </w:pPr>
          <w:r>
            <w:rPr>
              <w:sz w:val="16"/>
            </w:rPr>
            <w:fldChar w:fldCharType="begin"/>
          </w:r>
          <w:r w:rsidR="0037047D">
            <w:rPr>
              <w:sz w:val="16"/>
            </w:rPr>
            <w:instrText xml:space="preserve"> DOCPROPERTY "VDE_Produkt"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Abschluss-Arbeit M133 | INA3b</w:t>
          </w:r>
          <w:r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  <w:r>
            <w:rPr>
              <w:sz w:val="16"/>
            </w:rPr>
            <w:t>          </w:t>
          </w:r>
        </w:p>
      </w:tc>
      <w:tc>
        <w:tcPr>
          <w:tcW w:w="0" w:type="auto"/>
          <w:noWrap/>
        </w:tcPr>
        <w:p w:rsidR="0037047D" w:rsidRDefault="00BC16AC">
          <w:pPr>
            <w:spacing w:before="180"/>
            <w:rPr>
              <w:sz w:val="16"/>
            </w:rPr>
          </w:pPr>
          <w:r>
            <w:rPr>
              <w:sz w:val="16"/>
            </w:rPr>
            <w:fldChar w:fldCharType="begin"/>
          </w:r>
          <w:r w:rsidR="0037047D">
            <w:rPr>
              <w:sz w:val="16"/>
            </w:rPr>
            <w:instrText xml:space="preserve"> DOCPROPERTY "VDE_Dokumentart"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Dokumentation</w:t>
          </w:r>
          <w:r>
            <w:rPr>
              <w:sz w:val="16"/>
            </w:rPr>
            <w:fldChar w:fldCharType="end"/>
          </w:r>
        </w:p>
      </w:tc>
    </w:tr>
    <w:tr w:rsidR="0037047D">
      <w:trPr>
        <w:cantSplit/>
      </w:trPr>
      <w:tc>
        <w:tcPr>
          <w:tcW w:w="0" w:type="auto"/>
          <w:noWrap/>
        </w:tcPr>
        <w:p w:rsidR="0037047D" w:rsidRDefault="00BC16AC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 w:rsidR="0037047D">
            <w:rPr>
              <w:sz w:val="16"/>
            </w:rPr>
            <w:instrText xml:space="preserve"> DOCPROPERTY "VDE_Element"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Web-Applikation mit SessionHandling realisieren</w:t>
          </w:r>
          <w:r>
            <w:rPr>
              <w:sz w:val="16"/>
            </w:rPr>
            <w:fldChar w:fldCharType="end"/>
          </w:r>
        </w:p>
      </w:tc>
      <w:tc>
        <w:tcPr>
          <w:tcW w:w="0" w:type="auto"/>
          <w:noWrap/>
        </w:tcPr>
        <w:p w:rsidR="0037047D" w:rsidRDefault="0037047D">
          <w:pPr>
            <w:rPr>
              <w:sz w:val="16"/>
            </w:rPr>
          </w:pPr>
        </w:p>
      </w:tc>
      <w:tc>
        <w:tcPr>
          <w:tcW w:w="0" w:type="auto"/>
          <w:noWrap/>
        </w:tcPr>
        <w:p w:rsidR="0037047D" w:rsidRDefault="00BC16AC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 w:rsidR="0037047D">
            <w:rPr>
              <w:sz w:val="16"/>
            </w:rPr>
            <w:instrText xml:space="preserve"> DOCPROPERTY "VDE_Version" </w:instrText>
          </w:r>
          <w:r>
            <w:rPr>
              <w:sz w:val="16"/>
            </w:rPr>
            <w:fldChar w:fldCharType="separate"/>
          </w:r>
          <w:r w:rsidR="00FF1DD6">
            <w:rPr>
              <w:sz w:val="16"/>
            </w:rPr>
            <w:t>Version 1</w:t>
          </w:r>
          <w:r>
            <w:rPr>
              <w:sz w:val="16"/>
            </w:rPr>
            <w:fldChar w:fldCharType="end"/>
          </w:r>
        </w:p>
      </w:tc>
    </w:tr>
  </w:tbl>
  <w:p w:rsidR="0037047D" w:rsidRPr="00245D1E" w:rsidRDefault="00BC16AC">
    <w:pPr>
      <w:ind w:left="-851"/>
      <w:rPr>
        <w:sz w:val="16"/>
      </w:rPr>
    </w:pPr>
    <w:r w:rsidRPr="00BC16AC">
      <w:rPr>
        <w:b/>
        <w:noProof/>
        <w:sz w:val="14"/>
        <w:szCs w:val="14"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i1031" type="#_x0000_t75" style="width:79.5pt;height:21.75pt;visibility:visible">
          <v:imagedata r:id="rId1" o:title="" croptop="-36426f"/>
        </v:shape>
      </w:pict>
    </w:r>
  </w:p>
  <w:p w:rsidR="0037047D" w:rsidRPr="00245D1E" w:rsidRDefault="00BC16AC">
    <w:pPr>
      <w:pBdr>
        <w:bottom w:val="single" w:sz="4" w:space="1" w:color="auto"/>
      </w:pBdr>
      <w:ind w:left="-851"/>
      <w:rPr>
        <w:sz w:val="16"/>
      </w:rPr>
    </w:pPr>
    <w:r w:rsidRPr="00245D1E">
      <w:rPr>
        <w:sz w:val="16"/>
      </w:rPr>
      <w:fldChar w:fldCharType="begin"/>
    </w:r>
    <w:r w:rsidR="0037047D" w:rsidRPr="00245D1E">
      <w:rPr>
        <w:sz w:val="16"/>
      </w:rPr>
      <w:instrText xml:space="preserve"> DOCPROPERTY "VDE_Firma" </w:instrText>
    </w:r>
    <w:r w:rsidRPr="00245D1E">
      <w:rPr>
        <w:sz w:val="16"/>
      </w:rPr>
      <w:fldChar w:fldCharType="separate"/>
    </w:r>
    <w:r w:rsidR="00FF1DD6">
      <w:rPr>
        <w:sz w:val="16"/>
      </w:rPr>
      <w:t>Raiffeisen Schweiz</w:t>
    </w:r>
    <w:r w:rsidRPr="00245D1E">
      <w:rPr>
        <w:sz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6B5AD9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80"/>
    <w:multiLevelType w:val="singleLevel"/>
    <w:tmpl w:val="9A423E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986E5C1E"/>
    <w:lvl w:ilvl="0">
      <w:start w:val="1"/>
      <w:numFmt w:val="bullet"/>
      <w:pStyle w:val="Aufzhlungszeichen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abstractNum w:abstractNumId="3">
    <w:nsid w:val="FFFFFF89"/>
    <w:multiLevelType w:val="singleLevel"/>
    <w:tmpl w:val="2402DAD2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0FF56BD"/>
    <w:multiLevelType w:val="hybridMultilevel"/>
    <w:tmpl w:val="5D18E65C"/>
    <w:lvl w:ilvl="0" w:tplc="DC30BF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5">
    <w:nsid w:val="03D074A0"/>
    <w:multiLevelType w:val="hybridMultilevel"/>
    <w:tmpl w:val="DF08E5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E44F01"/>
    <w:multiLevelType w:val="hybridMultilevel"/>
    <w:tmpl w:val="289E9A7E"/>
    <w:lvl w:ilvl="0" w:tplc="A9CEF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843220"/>
    <w:multiLevelType w:val="hybridMultilevel"/>
    <w:tmpl w:val="D346DD34"/>
    <w:lvl w:ilvl="0" w:tplc="97726978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A673ABF"/>
    <w:multiLevelType w:val="hybridMultilevel"/>
    <w:tmpl w:val="ECE249CE"/>
    <w:lvl w:ilvl="0" w:tplc="158C136A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C7231E8"/>
    <w:multiLevelType w:val="hybridMultilevel"/>
    <w:tmpl w:val="BFE65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193BBD"/>
    <w:multiLevelType w:val="hybridMultilevel"/>
    <w:tmpl w:val="F13E6438"/>
    <w:lvl w:ilvl="0" w:tplc="C83C231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1E7360"/>
    <w:multiLevelType w:val="hybridMultilevel"/>
    <w:tmpl w:val="DCBEEF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D71899"/>
    <w:multiLevelType w:val="hybridMultilevel"/>
    <w:tmpl w:val="A042A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10A4B"/>
    <w:multiLevelType w:val="hybridMultilevel"/>
    <w:tmpl w:val="358C8F4A"/>
    <w:lvl w:ilvl="0" w:tplc="A348B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022939"/>
    <w:multiLevelType w:val="hybridMultilevel"/>
    <w:tmpl w:val="5B3431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C558E6"/>
    <w:multiLevelType w:val="hybridMultilevel"/>
    <w:tmpl w:val="785ABB00"/>
    <w:lvl w:ilvl="0" w:tplc="928A2A2A">
      <w:start w:val="1"/>
      <w:numFmt w:val="lowerLetter"/>
      <w:pStyle w:val="Alphanummerierung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737686"/>
    <w:multiLevelType w:val="hybridMultilevel"/>
    <w:tmpl w:val="9E1067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8935FD"/>
    <w:multiLevelType w:val="hybridMultilevel"/>
    <w:tmpl w:val="DED88B50"/>
    <w:lvl w:ilvl="0" w:tplc="E0140B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F016AE"/>
    <w:multiLevelType w:val="hybridMultilevel"/>
    <w:tmpl w:val="8AF0C38E"/>
    <w:lvl w:ilvl="0" w:tplc="2F88E3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E80FB6"/>
    <w:multiLevelType w:val="hybridMultilevel"/>
    <w:tmpl w:val="F16442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0F409D"/>
    <w:multiLevelType w:val="hybridMultilevel"/>
    <w:tmpl w:val="FF46AE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F3C88"/>
    <w:multiLevelType w:val="multilevel"/>
    <w:tmpl w:val="83805116"/>
    <w:lvl w:ilvl="0">
      <w:start w:val="1"/>
      <w:numFmt w:val="decimal"/>
      <w:pStyle w:val="berschrift1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tabs>
          <w:tab w:val="num" w:pos="0"/>
        </w:tabs>
        <w:ind w:left="0" w:hanging="851"/>
      </w:pPr>
      <w:rPr>
        <w:rFonts w:hint="default"/>
      </w:rPr>
    </w:lvl>
  </w:abstractNum>
  <w:abstractNum w:abstractNumId="22">
    <w:nsid w:val="717262C8"/>
    <w:multiLevelType w:val="hybridMultilevel"/>
    <w:tmpl w:val="E9BC5464"/>
    <w:lvl w:ilvl="0" w:tplc="91A859BC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200361"/>
    <w:multiLevelType w:val="hybridMultilevel"/>
    <w:tmpl w:val="A07C66B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4"/>
  </w:num>
  <w:num w:numId="5">
    <w:abstractNumId w:val="10"/>
  </w:num>
  <w:num w:numId="6">
    <w:abstractNumId w:val="9"/>
  </w:num>
  <w:num w:numId="7">
    <w:abstractNumId w:val="14"/>
  </w:num>
  <w:num w:numId="8">
    <w:abstractNumId w:val="23"/>
  </w:num>
  <w:num w:numId="9">
    <w:abstractNumId w:val="19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2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  <w:num w:numId="19">
    <w:abstractNumId w:val="6"/>
  </w:num>
  <w:num w:numId="20">
    <w:abstractNumId w:val="7"/>
  </w:num>
  <w:num w:numId="21">
    <w:abstractNumId w:val="18"/>
  </w:num>
  <w:num w:numId="22">
    <w:abstractNumId w:val="13"/>
  </w:num>
  <w:num w:numId="23">
    <w:abstractNumId w:val="22"/>
  </w:num>
  <w:num w:numId="24">
    <w:abstractNumId w:val="2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autoHyphenation/>
  <w:hyphenationZone w:val="425"/>
  <w:drawingGridHorizontalSpacing w:val="100"/>
  <w:drawingGridVerticalSpacing w:val="136"/>
  <w:displayHorizontalDrawingGridEvery w:val="2"/>
  <w:displayVerticalDrawingGridEvery w:val="0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11E0"/>
    <w:rsid w:val="00000A36"/>
    <w:rsid w:val="000059B6"/>
    <w:rsid w:val="000141F7"/>
    <w:rsid w:val="000232E7"/>
    <w:rsid w:val="00036F5B"/>
    <w:rsid w:val="0003759B"/>
    <w:rsid w:val="00037A3A"/>
    <w:rsid w:val="00043093"/>
    <w:rsid w:val="00044D59"/>
    <w:rsid w:val="00052099"/>
    <w:rsid w:val="00063530"/>
    <w:rsid w:val="00070045"/>
    <w:rsid w:val="00081A9C"/>
    <w:rsid w:val="00091EC4"/>
    <w:rsid w:val="00094784"/>
    <w:rsid w:val="000A45DA"/>
    <w:rsid w:val="000A4F90"/>
    <w:rsid w:val="000B1FB0"/>
    <w:rsid w:val="000B443B"/>
    <w:rsid w:val="000E186A"/>
    <w:rsid w:val="000E72ED"/>
    <w:rsid w:val="001049D8"/>
    <w:rsid w:val="00110E04"/>
    <w:rsid w:val="001443D6"/>
    <w:rsid w:val="00156402"/>
    <w:rsid w:val="00182A7F"/>
    <w:rsid w:val="001904C7"/>
    <w:rsid w:val="00194D70"/>
    <w:rsid w:val="001B15C0"/>
    <w:rsid w:val="001B724B"/>
    <w:rsid w:val="001C5A0E"/>
    <w:rsid w:val="001E0591"/>
    <w:rsid w:val="001F0DA6"/>
    <w:rsid w:val="002003FC"/>
    <w:rsid w:val="002103DE"/>
    <w:rsid w:val="00217A48"/>
    <w:rsid w:val="00222524"/>
    <w:rsid w:val="00231ADE"/>
    <w:rsid w:val="00241B7B"/>
    <w:rsid w:val="002425AC"/>
    <w:rsid w:val="00245D1E"/>
    <w:rsid w:val="00250FEC"/>
    <w:rsid w:val="002520CD"/>
    <w:rsid w:val="00271FA5"/>
    <w:rsid w:val="002832DB"/>
    <w:rsid w:val="00291EC2"/>
    <w:rsid w:val="002D2104"/>
    <w:rsid w:val="002E75EB"/>
    <w:rsid w:val="002F11E0"/>
    <w:rsid w:val="00325847"/>
    <w:rsid w:val="00326816"/>
    <w:rsid w:val="003277F3"/>
    <w:rsid w:val="00351278"/>
    <w:rsid w:val="00351CD7"/>
    <w:rsid w:val="00365354"/>
    <w:rsid w:val="0037047D"/>
    <w:rsid w:val="003E659B"/>
    <w:rsid w:val="00400DF0"/>
    <w:rsid w:val="00416FD8"/>
    <w:rsid w:val="00426255"/>
    <w:rsid w:val="004264BB"/>
    <w:rsid w:val="00456707"/>
    <w:rsid w:val="0045694F"/>
    <w:rsid w:val="00456CB7"/>
    <w:rsid w:val="00461FCA"/>
    <w:rsid w:val="00462370"/>
    <w:rsid w:val="004625A3"/>
    <w:rsid w:val="00470422"/>
    <w:rsid w:val="00484FA6"/>
    <w:rsid w:val="004A32E8"/>
    <w:rsid w:val="004B7CFF"/>
    <w:rsid w:val="004E4EBC"/>
    <w:rsid w:val="004E6F94"/>
    <w:rsid w:val="004E7CA4"/>
    <w:rsid w:val="0053299F"/>
    <w:rsid w:val="00540A97"/>
    <w:rsid w:val="0057367C"/>
    <w:rsid w:val="005839CF"/>
    <w:rsid w:val="00585ADC"/>
    <w:rsid w:val="005955D7"/>
    <w:rsid w:val="00595C46"/>
    <w:rsid w:val="00597A37"/>
    <w:rsid w:val="00597FB5"/>
    <w:rsid w:val="005A0D45"/>
    <w:rsid w:val="005A74F7"/>
    <w:rsid w:val="005C2C5A"/>
    <w:rsid w:val="005C5551"/>
    <w:rsid w:val="005D47F7"/>
    <w:rsid w:val="005D49EA"/>
    <w:rsid w:val="005E37AC"/>
    <w:rsid w:val="005E5BFB"/>
    <w:rsid w:val="005E7660"/>
    <w:rsid w:val="00631F35"/>
    <w:rsid w:val="00647794"/>
    <w:rsid w:val="00654279"/>
    <w:rsid w:val="00671C5A"/>
    <w:rsid w:val="00681537"/>
    <w:rsid w:val="00684F86"/>
    <w:rsid w:val="006A0F78"/>
    <w:rsid w:val="006A536B"/>
    <w:rsid w:val="006A6587"/>
    <w:rsid w:val="006C7B74"/>
    <w:rsid w:val="006D3241"/>
    <w:rsid w:val="006E1A5D"/>
    <w:rsid w:val="006F6ACD"/>
    <w:rsid w:val="006F7139"/>
    <w:rsid w:val="007002AD"/>
    <w:rsid w:val="007246E5"/>
    <w:rsid w:val="007328ED"/>
    <w:rsid w:val="007437F4"/>
    <w:rsid w:val="007510F2"/>
    <w:rsid w:val="0076388A"/>
    <w:rsid w:val="00767DF3"/>
    <w:rsid w:val="007727DF"/>
    <w:rsid w:val="00772F2C"/>
    <w:rsid w:val="00773D19"/>
    <w:rsid w:val="00777B5D"/>
    <w:rsid w:val="007803D5"/>
    <w:rsid w:val="00782F67"/>
    <w:rsid w:val="00784A39"/>
    <w:rsid w:val="007A6E74"/>
    <w:rsid w:val="007C12AA"/>
    <w:rsid w:val="007C54DE"/>
    <w:rsid w:val="007D4542"/>
    <w:rsid w:val="007D4C8B"/>
    <w:rsid w:val="007E1C69"/>
    <w:rsid w:val="007E2942"/>
    <w:rsid w:val="007E72A5"/>
    <w:rsid w:val="008118B7"/>
    <w:rsid w:val="00816895"/>
    <w:rsid w:val="008179B8"/>
    <w:rsid w:val="0082795A"/>
    <w:rsid w:val="00830168"/>
    <w:rsid w:val="00834620"/>
    <w:rsid w:val="00835486"/>
    <w:rsid w:val="008429C4"/>
    <w:rsid w:val="00844E71"/>
    <w:rsid w:val="008715F2"/>
    <w:rsid w:val="0089019B"/>
    <w:rsid w:val="008978C1"/>
    <w:rsid w:val="008B1525"/>
    <w:rsid w:val="008B5A1C"/>
    <w:rsid w:val="008B6C8F"/>
    <w:rsid w:val="008C16B0"/>
    <w:rsid w:val="008E1962"/>
    <w:rsid w:val="008F09B7"/>
    <w:rsid w:val="0092369C"/>
    <w:rsid w:val="00931304"/>
    <w:rsid w:val="00933C96"/>
    <w:rsid w:val="009418CC"/>
    <w:rsid w:val="00952066"/>
    <w:rsid w:val="0095693B"/>
    <w:rsid w:val="00960D94"/>
    <w:rsid w:val="00962362"/>
    <w:rsid w:val="0096699E"/>
    <w:rsid w:val="00976028"/>
    <w:rsid w:val="009800D0"/>
    <w:rsid w:val="009945EB"/>
    <w:rsid w:val="009A15BF"/>
    <w:rsid w:val="009A20C9"/>
    <w:rsid w:val="009A5C75"/>
    <w:rsid w:val="009C7B8D"/>
    <w:rsid w:val="009C7F7D"/>
    <w:rsid w:val="009D406E"/>
    <w:rsid w:val="009D5ED2"/>
    <w:rsid w:val="009F6B41"/>
    <w:rsid w:val="00A14305"/>
    <w:rsid w:val="00A22ABA"/>
    <w:rsid w:val="00A253F0"/>
    <w:rsid w:val="00A25CD0"/>
    <w:rsid w:val="00A40E16"/>
    <w:rsid w:val="00A45623"/>
    <w:rsid w:val="00A61851"/>
    <w:rsid w:val="00A67456"/>
    <w:rsid w:val="00A7486F"/>
    <w:rsid w:val="00A84C0B"/>
    <w:rsid w:val="00A91C68"/>
    <w:rsid w:val="00A94080"/>
    <w:rsid w:val="00B0120E"/>
    <w:rsid w:val="00B05ACB"/>
    <w:rsid w:val="00B205B8"/>
    <w:rsid w:val="00B327AF"/>
    <w:rsid w:val="00B5103A"/>
    <w:rsid w:val="00B66FF1"/>
    <w:rsid w:val="00B8106A"/>
    <w:rsid w:val="00B812FF"/>
    <w:rsid w:val="00B924DD"/>
    <w:rsid w:val="00B93E07"/>
    <w:rsid w:val="00B94B2F"/>
    <w:rsid w:val="00B957E2"/>
    <w:rsid w:val="00BC16AC"/>
    <w:rsid w:val="00BC234E"/>
    <w:rsid w:val="00BC4B36"/>
    <w:rsid w:val="00BE434B"/>
    <w:rsid w:val="00BE732B"/>
    <w:rsid w:val="00BF6A01"/>
    <w:rsid w:val="00C00EA5"/>
    <w:rsid w:val="00C076AE"/>
    <w:rsid w:val="00C27188"/>
    <w:rsid w:val="00C45933"/>
    <w:rsid w:val="00C73868"/>
    <w:rsid w:val="00C74E66"/>
    <w:rsid w:val="00C75922"/>
    <w:rsid w:val="00C96896"/>
    <w:rsid w:val="00C972F9"/>
    <w:rsid w:val="00CB3EA1"/>
    <w:rsid w:val="00CE06BC"/>
    <w:rsid w:val="00D068EE"/>
    <w:rsid w:val="00D07433"/>
    <w:rsid w:val="00D07871"/>
    <w:rsid w:val="00D273EC"/>
    <w:rsid w:val="00D303F8"/>
    <w:rsid w:val="00D46CBE"/>
    <w:rsid w:val="00D54B36"/>
    <w:rsid w:val="00D57E8E"/>
    <w:rsid w:val="00D65391"/>
    <w:rsid w:val="00D729B9"/>
    <w:rsid w:val="00D85BA6"/>
    <w:rsid w:val="00D93508"/>
    <w:rsid w:val="00DA2CBC"/>
    <w:rsid w:val="00DA54F6"/>
    <w:rsid w:val="00DB188C"/>
    <w:rsid w:val="00DB360F"/>
    <w:rsid w:val="00DB4523"/>
    <w:rsid w:val="00DC226C"/>
    <w:rsid w:val="00DD4CEE"/>
    <w:rsid w:val="00DD7DC9"/>
    <w:rsid w:val="00DE3B7F"/>
    <w:rsid w:val="00DE4C61"/>
    <w:rsid w:val="00DF013E"/>
    <w:rsid w:val="00E27F89"/>
    <w:rsid w:val="00E30038"/>
    <w:rsid w:val="00E44D70"/>
    <w:rsid w:val="00E629D3"/>
    <w:rsid w:val="00E653F1"/>
    <w:rsid w:val="00E654CD"/>
    <w:rsid w:val="00EA3E86"/>
    <w:rsid w:val="00EC1958"/>
    <w:rsid w:val="00ED0286"/>
    <w:rsid w:val="00ED7039"/>
    <w:rsid w:val="00EF156A"/>
    <w:rsid w:val="00F207A0"/>
    <w:rsid w:val="00F22862"/>
    <w:rsid w:val="00F25F62"/>
    <w:rsid w:val="00F3267F"/>
    <w:rsid w:val="00F46E94"/>
    <w:rsid w:val="00F51C21"/>
    <w:rsid w:val="00F81527"/>
    <w:rsid w:val="00F85072"/>
    <w:rsid w:val="00FA33D4"/>
    <w:rsid w:val="00FA4FCE"/>
    <w:rsid w:val="00FB45FF"/>
    <w:rsid w:val="00FC0F0F"/>
    <w:rsid w:val="00FD0A8C"/>
    <w:rsid w:val="00FF1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7F7D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Frutiger Next Com" w:hAnsi="Frutiger Next Com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A14305"/>
    <w:pPr>
      <w:keepNext/>
      <w:numPr>
        <w:numId w:val="1"/>
      </w:numPr>
      <w:overflowPunct/>
      <w:autoSpaceDE/>
      <w:autoSpaceDN/>
      <w:adjustRightInd/>
      <w:spacing w:before="180" w:after="60"/>
      <w:textAlignment w:val="auto"/>
      <w:outlineLvl w:val="0"/>
    </w:pPr>
    <w:rPr>
      <w:b/>
      <w:bCs/>
      <w:sz w:val="24"/>
      <w:szCs w:val="32"/>
    </w:rPr>
  </w:style>
  <w:style w:type="paragraph" w:styleId="berschrift2">
    <w:name w:val="heading 2"/>
    <w:basedOn w:val="berschrift1"/>
    <w:next w:val="Standard"/>
    <w:qFormat/>
    <w:rsid w:val="006A0F78"/>
    <w:pPr>
      <w:numPr>
        <w:ilvl w:val="1"/>
      </w:numPr>
      <w:outlineLvl w:val="1"/>
    </w:pPr>
    <w:rPr>
      <w:bCs w:val="0"/>
      <w:iCs/>
      <w:sz w:val="20"/>
      <w:szCs w:val="28"/>
    </w:rPr>
  </w:style>
  <w:style w:type="paragraph" w:styleId="berschrift3">
    <w:name w:val="heading 3"/>
    <w:basedOn w:val="berschrift2"/>
    <w:next w:val="Standard"/>
    <w:qFormat/>
    <w:rsid w:val="006A0F78"/>
    <w:pPr>
      <w:numPr>
        <w:ilvl w:val="2"/>
      </w:numPr>
      <w:outlineLvl w:val="2"/>
    </w:pPr>
    <w:rPr>
      <w:bCs/>
      <w:szCs w:val="26"/>
    </w:rPr>
  </w:style>
  <w:style w:type="paragraph" w:styleId="berschrift4">
    <w:name w:val="heading 4"/>
    <w:basedOn w:val="berschrift2"/>
    <w:next w:val="Standard"/>
    <w:qFormat/>
    <w:rsid w:val="006A0F78"/>
    <w:pPr>
      <w:numPr>
        <w:ilvl w:val="3"/>
      </w:numPr>
      <w:outlineLvl w:val="3"/>
    </w:pPr>
    <w:rPr>
      <w:bCs/>
    </w:rPr>
  </w:style>
  <w:style w:type="paragraph" w:styleId="berschrift5">
    <w:name w:val="heading 5"/>
    <w:basedOn w:val="berschrift2"/>
    <w:next w:val="Standard"/>
    <w:qFormat/>
    <w:rsid w:val="006A0F78"/>
    <w:pPr>
      <w:numPr>
        <w:ilvl w:val="4"/>
      </w:numPr>
      <w:outlineLvl w:val="4"/>
    </w:pPr>
    <w:rPr>
      <w:bCs/>
      <w:iCs w:val="0"/>
      <w:szCs w:val="26"/>
    </w:rPr>
  </w:style>
  <w:style w:type="paragraph" w:styleId="berschrift6">
    <w:name w:val="heading 6"/>
    <w:basedOn w:val="berschrift2"/>
    <w:next w:val="Standard"/>
    <w:qFormat/>
    <w:rsid w:val="006A0F78"/>
    <w:pPr>
      <w:numPr>
        <w:ilvl w:val="5"/>
      </w:numPr>
      <w:outlineLvl w:val="5"/>
    </w:pPr>
    <w:rPr>
      <w:bCs/>
      <w:szCs w:val="22"/>
    </w:rPr>
  </w:style>
  <w:style w:type="paragraph" w:styleId="berschrift7">
    <w:name w:val="heading 7"/>
    <w:basedOn w:val="berschrift2"/>
    <w:next w:val="Standard"/>
    <w:qFormat/>
    <w:rsid w:val="006A0F78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qFormat/>
    <w:rsid w:val="006A0F78"/>
    <w:pPr>
      <w:numPr>
        <w:ilvl w:val="7"/>
      </w:numPr>
      <w:outlineLvl w:val="7"/>
    </w:pPr>
    <w:rPr>
      <w:iCs w:val="0"/>
    </w:rPr>
  </w:style>
  <w:style w:type="paragraph" w:styleId="berschrift9">
    <w:name w:val="heading 9"/>
    <w:basedOn w:val="berschrift2"/>
    <w:next w:val="Standard"/>
    <w:qFormat/>
    <w:rsid w:val="006A0F78"/>
    <w:pPr>
      <w:numPr>
        <w:ilvl w:val="8"/>
      </w:num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semiHidden/>
    <w:rsid w:val="000B1FB0"/>
    <w:rPr>
      <w:rFonts w:ascii="Frutiger Next Com" w:hAnsi="Frutiger Next Com"/>
      <w:color w:val="auto"/>
      <w:sz w:val="16"/>
    </w:rPr>
  </w:style>
  <w:style w:type="paragraph" w:styleId="Verzeichnis1">
    <w:name w:val="toc 1"/>
    <w:basedOn w:val="Standard"/>
    <w:next w:val="Standard"/>
    <w:uiPriority w:val="39"/>
    <w:rsid w:val="00250FEC"/>
  </w:style>
  <w:style w:type="paragraph" w:styleId="Verzeichnis2">
    <w:name w:val="toc 2"/>
    <w:basedOn w:val="Standard"/>
    <w:next w:val="Standard"/>
    <w:uiPriority w:val="39"/>
    <w:rsid w:val="00250FEC"/>
    <w:pPr>
      <w:ind w:left="454"/>
    </w:pPr>
  </w:style>
  <w:style w:type="paragraph" w:styleId="Verzeichnis3">
    <w:name w:val="toc 3"/>
    <w:basedOn w:val="Standard"/>
    <w:next w:val="Standard"/>
    <w:uiPriority w:val="39"/>
    <w:rsid w:val="00250FEC"/>
    <w:pPr>
      <w:ind w:left="1134"/>
    </w:pPr>
  </w:style>
  <w:style w:type="paragraph" w:styleId="Verzeichnis4">
    <w:name w:val="toc 4"/>
    <w:basedOn w:val="Standard"/>
    <w:next w:val="Standard"/>
    <w:autoRedefine/>
    <w:semiHidden/>
    <w:rsid w:val="00250FEC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250FEC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250FEC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250FEC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250FEC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684F86"/>
  </w:style>
  <w:style w:type="paragraph" w:customStyle="1" w:styleId="OffenerPunkt">
    <w:name w:val="Offener Punkt"/>
    <w:basedOn w:val="Standard"/>
    <w:next w:val="Standard"/>
    <w:rsid w:val="00250FEC"/>
    <w:pPr>
      <w:shd w:val="clear" w:color="auto" w:fill="99CCFF"/>
    </w:pPr>
    <w:rPr>
      <w:lang w:val="de-DE"/>
    </w:rPr>
  </w:style>
  <w:style w:type="paragraph" w:styleId="Kopfzeile">
    <w:name w:val="header"/>
    <w:basedOn w:val="Standard"/>
    <w:link w:val="KopfzeileZchn"/>
    <w:semiHidden/>
    <w:rsid w:val="006A0F78"/>
    <w:rPr>
      <w:sz w:val="16"/>
    </w:rPr>
  </w:style>
  <w:style w:type="paragraph" w:styleId="Fuzeile">
    <w:name w:val="footer"/>
    <w:basedOn w:val="Standard"/>
    <w:link w:val="FuzeileZchn"/>
    <w:semiHidden/>
    <w:rsid w:val="006A0F78"/>
    <w:rPr>
      <w:sz w:val="16"/>
    </w:rPr>
  </w:style>
  <w:style w:type="character" w:styleId="Hyperlink">
    <w:name w:val="Hyperlink"/>
    <w:uiPriority w:val="99"/>
    <w:rsid w:val="006A0F7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0FEC"/>
    <w:rPr>
      <w:rFonts w:ascii="Tahoma" w:hAnsi="Tahoma"/>
      <w:sz w:val="16"/>
      <w:szCs w:val="16"/>
      <w:lang/>
    </w:rPr>
  </w:style>
  <w:style w:type="paragraph" w:customStyle="1" w:styleId="MemoText">
    <w:name w:val="Memo Text"/>
    <w:basedOn w:val="Standard"/>
    <w:rsid w:val="006A0F78"/>
    <w:pPr>
      <w:ind w:left="-851"/>
    </w:pPr>
  </w:style>
  <w:style w:type="paragraph" w:customStyle="1" w:styleId="MemoTitel">
    <w:name w:val="Memo Titel"/>
    <w:basedOn w:val="Standard"/>
    <w:next w:val="MemoText"/>
    <w:rsid w:val="006A0F78"/>
    <w:pPr>
      <w:ind w:left="-851"/>
    </w:pPr>
    <w:rPr>
      <w:b/>
      <w:sz w:val="24"/>
    </w:rPr>
  </w:style>
  <w:style w:type="paragraph" w:styleId="Aufzhlungszeichen2">
    <w:name w:val="List Bullet 2"/>
    <w:basedOn w:val="Aufzhlungszeichen"/>
    <w:semiHidden/>
    <w:rsid w:val="006A0F78"/>
    <w:pPr>
      <w:numPr>
        <w:numId w:val="14"/>
      </w:numPr>
      <w:ind w:left="647" w:hanging="244"/>
    </w:pPr>
  </w:style>
  <w:style w:type="paragraph" w:styleId="Beschriftung">
    <w:name w:val="caption"/>
    <w:basedOn w:val="Standard"/>
    <w:next w:val="Standard"/>
    <w:qFormat/>
    <w:rsid w:val="006A0F78"/>
    <w:pPr>
      <w:spacing w:before="60" w:after="180"/>
    </w:pPr>
    <w:rPr>
      <w:bCs/>
      <w:sz w:val="16"/>
    </w:rPr>
  </w:style>
  <w:style w:type="paragraph" w:customStyle="1" w:styleId="Nummerierung">
    <w:name w:val="Nummerierung"/>
    <w:basedOn w:val="Standard"/>
    <w:rsid w:val="006A0F78"/>
    <w:pPr>
      <w:numPr>
        <w:numId w:val="20"/>
      </w:numPr>
      <w:spacing w:before="40" w:after="40"/>
    </w:pPr>
    <w:rPr>
      <w:lang w:eastAsia="en-US"/>
    </w:rPr>
  </w:style>
  <w:style w:type="paragraph" w:styleId="Aufzhlungszeichen">
    <w:name w:val="List Bullet"/>
    <w:basedOn w:val="Standard"/>
    <w:semiHidden/>
    <w:rsid w:val="006A0F78"/>
    <w:pPr>
      <w:numPr>
        <w:numId w:val="13"/>
      </w:numPr>
      <w:spacing w:before="40" w:after="40"/>
      <w:ind w:left="357" w:hanging="357"/>
    </w:pPr>
  </w:style>
  <w:style w:type="character" w:customStyle="1" w:styleId="SprechblasentextZchn">
    <w:name w:val="Sprechblasentext Zchn"/>
    <w:link w:val="Sprechblasentext"/>
    <w:uiPriority w:val="99"/>
    <w:semiHidden/>
    <w:rsid w:val="00250FEC"/>
    <w:rPr>
      <w:rFonts w:ascii="Tahoma" w:hAnsi="Tahoma" w:cs="Tahoma"/>
      <w:sz w:val="16"/>
      <w:szCs w:val="16"/>
      <w:lang w:eastAsia="de-DE"/>
    </w:rPr>
  </w:style>
  <w:style w:type="paragraph" w:customStyle="1" w:styleId="Alphanummerierung">
    <w:name w:val="Alphanummerierung"/>
    <w:basedOn w:val="Nummerierung"/>
    <w:rsid w:val="006A0F78"/>
    <w:pPr>
      <w:numPr>
        <w:numId w:val="17"/>
      </w:numPr>
    </w:pPr>
  </w:style>
  <w:style w:type="paragraph" w:customStyle="1" w:styleId="berschriftohneNummer">
    <w:name w:val="Überschrift ohne Nummer"/>
    <w:basedOn w:val="Standard"/>
    <w:next w:val="Standard"/>
    <w:rsid w:val="006A0F78"/>
    <w:rPr>
      <w:b/>
      <w:bCs/>
      <w:sz w:val="24"/>
    </w:rPr>
  </w:style>
  <w:style w:type="paragraph" w:customStyle="1" w:styleId="Tabelle">
    <w:name w:val="Tabelle"/>
    <w:basedOn w:val="Standard"/>
    <w:rsid w:val="005D49EA"/>
    <w:pPr>
      <w:ind w:left="57"/>
    </w:pPr>
  </w:style>
  <w:style w:type="paragraph" w:customStyle="1" w:styleId="TabelleTitel">
    <w:name w:val="Tabelle Titel"/>
    <w:basedOn w:val="Tabelle"/>
    <w:rsid w:val="005D49EA"/>
    <w:pPr>
      <w:spacing w:before="40" w:after="40"/>
    </w:pPr>
    <w:rPr>
      <w:b/>
      <w:bCs/>
    </w:rPr>
  </w:style>
  <w:style w:type="character" w:customStyle="1" w:styleId="KopfzeileZchn">
    <w:name w:val="Kopfzeile Zchn"/>
    <w:link w:val="Kopfzeile"/>
    <w:semiHidden/>
    <w:rsid w:val="006A536B"/>
    <w:rPr>
      <w:rFonts w:ascii="Frutiger Next Com" w:hAnsi="Frutiger Next Com"/>
      <w:sz w:val="16"/>
      <w:lang w:val="de-CH" w:eastAsia="de-DE"/>
    </w:rPr>
  </w:style>
  <w:style w:type="character" w:customStyle="1" w:styleId="FuzeileZchn">
    <w:name w:val="Fußzeile Zchn"/>
    <w:link w:val="Fuzeile"/>
    <w:semiHidden/>
    <w:rsid w:val="006A536B"/>
    <w:rPr>
      <w:rFonts w:ascii="Frutiger Next Com" w:hAnsi="Frutiger Next Com"/>
      <w:sz w:val="16"/>
      <w:lang w:val="de-CH" w:eastAsia="de-DE"/>
    </w:rPr>
  </w:style>
  <w:style w:type="table" w:styleId="Tabellengitternetz">
    <w:name w:val="Table Grid"/>
    <w:basedOn w:val="NormaleTabelle"/>
    <w:uiPriority w:val="59"/>
    <w:rsid w:val="00A67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9.png"/><Relationship Id="rId28" Type="http://schemas.openxmlformats.org/officeDocument/2006/relationships/hyperlink" Target="https://www.oxfordwebapps.co.uk/services/web-application-development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ex8031\AppData\Roaming\Microsoft\Templates\Dokumen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85937-41E7-4C8D-B0CC-04FB193B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Dokumentation.dot</Template>
  <TotalTime>0</TotalTime>
  <Pages>16</Pages>
  <Words>1628</Words>
  <Characters>10258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Abschluss-Arbeit M133 | INA3b Web-Applikation mit SessionHandling realisieren</vt:lpstr>
    </vt:vector>
  </TitlesOfParts>
  <Company>Raiffeisen Schweiz</Company>
  <LinksUpToDate>false</LinksUpToDate>
  <CharactersWithSpaces>11863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Abschluss-Arbeit M133 | INA3b Web-Applikation mit SessionHandling realisieren</dc:title>
  <dc:subject>Dokumentation Version 1</dc:subject>
  <dc:creator>uex8031</dc:creator>
  <cp:keywords/>
  <cp:lastModifiedBy>Ammonix</cp:lastModifiedBy>
  <cp:revision>89</cp:revision>
  <cp:lastPrinted>2006-02-21T12:50:00Z</cp:lastPrinted>
  <dcterms:created xsi:type="dcterms:W3CDTF">2016-12-12T07:04:00Z</dcterms:created>
  <dcterms:modified xsi:type="dcterms:W3CDTF">2016-12-17T22:23:00Z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DE_Produkt">
    <vt:lpwstr>Abschluss-Arbeit M133 | INA3b</vt:lpwstr>
  </property>
  <property fmtid="{D5CDD505-2E9C-101B-9397-08002B2CF9AE}" pid="3" name="VDE_Element">
    <vt:lpwstr>Web-Applikation mit SessionHandling realisieren</vt:lpwstr>
  </property>
  <property fmtid="{D5CDD505-2E9C-101B-9397-08002B2CF9AE}" pid="4" name="VDE_Dokumentart">
    <vt:lpwstr>Dokumentation</vt:lpwstr>
  </property>
  <property fmtid="{D5CDD505-2E9C-101B-9397-08002B2CF9AE}" pid="5" name="VDE_Version">
    <vt:lpwstr>Version 1</vt:lpwstr>
  </property>
  <property fmtid="{D5CDD505-2E9C-101B-9397-08002B2CF9AE}" pid="6" name="VDE_Erstelldatum">
    <vt:lpwstr>12.12.2016</vt:lpwstr>
  </property>
  <property fmtid="{D5CDD505-2E9C-101B-9397-08002B2CF9AE}" pid="7" name="VDE_Kuerzel">
    <vt:lpwstr>uex8031</vt:lpwstr>
  </property>
  <property fmtid="{D5CDD505-2E9C-101B-9397-08002B2CF9AE}" pid="8" name="VDE_Klassifikation">
    <vt:lpwstr>ÖFFENTLICH</vt:lpwstr>
  </property>
  <property fmtid="{D5CDD505-2E9C-101B-9397-08002B2CF9AE}" pid="9" name="VDE_Firma">
    <vt:lpwstr>Raiffeisen Schweiz</vt:lpwstr>
  </property>
  <property fmtid="{D5CDD505-2E9C-101B-9397-08002B2CF9AE}" pid="10" name="VDE_FirmaURL">
    <vt:lpwstr>www.raiffeisen.ch</vt:lpwstr>
  </property>
  <property fmtid="{D5CDD505-2E9C-101B-9397-08002B2CF9AE}" pid="11" name="VDE_Vorlagenname">
    <vt:lpwstr>Dokumentation</vt:lpwstr>
  </property>
  <property fmtid="{D5CDD505-2E9C-101B-9397-08002B2CF9AE}" pid="12" name="VDE_Vorlagenversion">
    <vt:i4>25</vt:i4>
  </property>
  <property fmtid="{D5CDD505-2E9C-101B-9397-08002B2CF9AE}" pid="13" name="VDE_Vorlagenstamm">
    <vt:lpwstr>xxxxxxxx.yyy</vt:lpwstr>
  </property>
  <property fmtid="{D5CDD505-2E9C-101B-9397-08002B2CF9AE}" pid="14" name="VDE_Zeilennummern">
    <vt:i4>0</vt:i4>
  </property>
</Properties>
</file>